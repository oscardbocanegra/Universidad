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B8685" w14:textId="77777777" w:rsidR="00086720" w:rsidRDefault="00086720" w:rsidP="008B16BB">
      <w:bookmarkStart w:id="0" w:name="_Toc459888455"/>
    </w:p>
    <w:p w14:paraId="0C80065E" w14:textId="77777777" w:rsidR="00610733" w:rsidRDefault="00610733" w:rsidP="00610733">
      <w:pPr>
        <w:pStyle w:val="TtuloApartado1sinnivel"/>
      </w:pPr>
      <w:r>
        <w:t>Laboratorio: Análisis de dominio y modelado con UML</w:t>
      </w:r>
    </w:p>
    <w:p w14:paraId="61839754" w14:textId="77777777" w:rsidR="00472B27" w:rsidRDefault="00472B27" w:rsidP="00472B27">
      <w:pPr>
        <w:jc w:val="left"/>
        <w:rPr>
          <w:rFonts w:cs="UnitOT-Light"/>
          <w:szCs w:val="22"/>
        </w:rPr>
      </w:pPr>
    </w:p>
    <w:bookmarkEnd w:id="0"/>
    <w:p w14:paraId="5948FA42" w14:textId="77777777" w:rsidR="00610733" w:rsidRDefault="00610733" w:rsidP="00610733">
      <w:pPr>
        <w:rPr>
          <w:b/>
        </w:rPr>
      </w:pPr>
      <w:r>
        <w:rPr>
          <w:b/>
        </w:rPr>
        <w:t>Objetivos</w:t>
      </w:r>
    </w:p>
    <w:p w14:paraId="5FB593EF" w14:textId="77777777" w:rsidR="00610733" w:rsidRDefault="00610733" w:rsidP="00610733">
      <w:pPr>
        <w:rPr>
          <w:b/>
        </w:rPr>
      </w:pPr>
    </w:p>
    <w:p w14:paraId="53F92F7C" w14:textId="77777777" w:rsidR="00610733" w:rsidRDefault="00610733" w:rsidP="00610733">
      <w:r>
        <w:t>Las tareas de análisis y modelado son imprescindibles a la hora de abordar la construcción de un sistema software. Para llevar a cabo esta labor, el ingeniero software debe apoyarse en prácticas y técnicas de modelado que le ayuden a simplificar y representar convenientemente el dominio del problema sobre el cual trabajará.</w:t>
      </w:r>
    </w:p>
    <w:p w14:paraId="199F84F6" w14:textId="77777777" w:rsidR="00610733" w:rsidRDefault="00610733" w:rsidP="00610733"/>
    <w:p w14:paraId="17BC8DD6" w14:textId="77777777" w:rsidR="00610733" w:rsidRDefault="00610733" w:rsidP="00610733">
      <w:r>
        <w:t xml:space="preserve">El objetivo fundamental de esta actividad es que seas capaz de emplear tus capacidades de abstracción para representar las entidades y relaciones más importantes en el dominio de un problema, así como caracterizar al sistema desde un punto de vista funcional. </w:t>
      </w:r>
    </w:p>
    <w:p w14:paraId="379A149F" w14:textId="77777777" w:rsidR="00610733" w:rsidRDefault="00610733" w:rsidP="00610733"/>
    <w:p w14:paraId="2D15F559" w14:textId="77777777" w:rsidR="00610733" w:rsidRDefault="00610733" w:rsidP="00610733">
      <w:r>
        <w:t>Para abordar las tareas de análisis y modelado deberás apoyarte en el uso del lenguaje de modelado unificado UML (Unified Modeling Language). Este lenguaje constituye un estándar y te permitirá representar convenientemente las entidades conceptuales relevantes en el dominio del problema y sus interrelaciones tanto en diseño como en análisis. La representación gráfica que proporciona UML constituye una herramienta adecuada para simplificar la complejidad inherente a todo problema de construcción y desarrollo software.</w:t>
      </w:r>
    </w:p>
    <w:p w14:paraId="3E722C27" w14:textId="77777777" w:rsidR="00610733" w:rsidRDefault="00610733" w:rsidP="00610733"/>
    <w:p w14:paraId="3D149F52" w14:textId="77777777" w:rsidR="00610733" w:rsidRDefault="00610733" w:rsidP="00610733"/>
    <w:p w14:paraId="372F0B61" w14:textId="77777777" w:rsidR="00610733" w:rsidRDefault="00610733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5B30EDBF" w14:textId="13E4DC22" w:rsidR="00610733" w:rsidRDefault="00610733" w:rsidP="00610733">
      <w:r>
        <w:rPr>
          <w:b/>
        </w:rPr>
        <w:lastRenderedPageBreak/>
        <w:t>Descripción</w:t>
      </w:r>
      <w:r>
        <w:t xml:space="preserve"> </w:t>
      </w:r>
    </w:p>
    <w:p w14:paraId="7F1D93DF" w14:textId="77777777" w:rsidR="00610733" w:rsidRDefault="00610733" w:rsidP="00610733"/>
    <w:p w14:paraId="2CBEC9E6" w14:textId="77777777" w:rsidR="00610733" w:rsidRDefault="00610733" w:rsidP="00610733">
      <w:r>
        <w:t xml:space="preserve">La actividad constará de un </w:t>
      </w:r>
      <w:r>
        <w:rPr>
          <w:b/>
          <w:bCs/>
        </w:rPr>
        <w:t>supuesto práctico entregado por el profesor.</w:t>
      </w:r>
      <w:r>
        <w:t xml:space="preserve"> En el supuesto </w:t>
      </w:r>
      <w:r>
        <w:rPr>
          <w:b/>
          <w:bCs/>
        </w:rPr>
        <w:t>se planteará un dominio</w:t>
      </w:r>
      <w:r>
        <w:t xml:space="preserve"> que deberá ser abstraído y modelado usando UML como lenguaje. </w:t>
      </w:r>
    </w:p>
    <w:p w14:paraId="2E544802" w14:textId="756DA28F" w:rsidR="00610733" w:rsidRDefault="00610733" w:rsidP="00610733"/>
    <w:p w14:paraId="0A022EAE" w14:textId="267ECCC3" w:rsidR="00610733" w:rsidRPr="00610733" w:rsidRDefault="00610733" w:rsidP="00610733">
      <w:pPr>
        <w:rPr>
          <w:b/>
          <w:bCs/>
        </w:rPr>
      </w:pPr>
      <w:r w:rsidRPr="00610733">
        <w:rPr>
          <w:b/>
          <w:bCs/>
        </w:rPr>
        <w:t>Entrega</w:t>
      </w:r>
    </w:p>
    <w:p w14:paraId="7EB40F1E" w14:textId="77777777" w:rsidR="00610733" w:rsidRDefault="00610733" w:rsidP="00610733"/>
    <w:p w14:paraId="725B4B31" w14:textId="77777777" w:rsidR="00610733" w:rsidRDefault="00610733" w:rsidP="00610733">
      <w:r>
        <w:t>La entrega de esta actividad de laboratorio deberá contener lo siguiente:</w:t>
      </w:r>
    </w:p>
    <w:p w14:paraId="3360882B" w14:textId="77777777" w:rsidR="00610733" w:rsidRPr="00610733" w:rsidRDefault="00610733" w:rsidP="00610733">
      <w:pPr>
        <w:rPr>
          <w:rFonts w:asciiTheme="minorHAnsi" w:hAnsiTheme="minorHAnsi" w:cstheme="minorHAnsi"/>
          <w:sz w:val="22"/>
          <w:szCs w:val="22"/>
        </w:rPr>
      </w:pPr>
    </w:p>
    <w:p w14:paraId="1954ACB8" w14:textId="5C715533" w:rsidR="00610733" w:rsidRPr="00610733" w:rsidRDefault="00610733" w:rsidP="00610733">
      <w:pPr>
        <w:pStyle w:val="02Vietas"/>
        <w:ind w:left="284" w:hanging="284"/>
        <w:rPr>
          <w:rFonts w:asciiTheme="minorHAnsi" w:hAnsiTheme="minorHAnsi" w:cstheme="minorHAnsi"/>
          <w:b/>
          <w:bCs/>
          <w:sz w:val="24"/>
          <w:szCs w:val="24"/>
        </w:rPr>
      </w:pPr>
      <w:r w:rsidRPr="00610733">
        <w:rPr>
          <w:rFonts w:asciiTheme="minorHAnsi" w:hAnsiTheme="minorHAnsi" w:cstheme="minorHAnsi"/>
          <w:b/>
          <w:bCs/>
          <w:sz w:val="24"/>
          <w:szCs w:val="24"/>
        </w:rPr>
        <w:t>Modelo de casos de uso:</w:t>
      </w:r>
    </w:p>
    <w:p w14:paraId="6072D32D" w14:textId="77777777" w:rsidR="00610733" w:rsidRPr="00610733" w:rsidRDefault="00610733" w:rsidP="00610733">
      <w:pPr>
        <w:pStyle w:val="02Vietas"/>
        <w:numPr>
          <w:ilvl w:val="1"/>
          <w:numId w:val="33"/>
        </w:numPr>
        <w:ind w:left="567" w:hanging="283"/>
        <w:rPr>
          <w:rFonts w:asciiTheme="minorHAnsi" w:hAnsiTheme="minorHAnsi" w:cstheme="minorHAnsi"/>
          <w:color w:val="333333"/>
          <w:sz w:val="24"/>
          <w:szCs w:val="24"/>
          <w:lang w:val="es-ES"/>
        </w:rPr>
      </w:pPr>
      <w:r w:rsidRPr="00610733">
        <w:rPr>
          <w:rFonts w:asciiTheme="minorHAnsi" w:hAnsiTheme="minorHAnsi" w:cstheme="minorHAnsi"/>
          <w:color w:val="333333"/>
          <w:sz w:val="24"/>
          <w:szCs w:val="24"/>
          <w:lang w:val="es-ES"/>
        </w:rPr>
        <w:t xml:space="preserve">Identificación y descripción del rol de los actores del sistema. </w:t>
      </w:r>
    </w:p>
    <w:p w14:paraId="301C585D" w14:textId="34A5AE01" w:rsidR="00610733" w:rsidRPr="00610733" w:rsidRDefault="00610733" w:rsidP="00610733">
      <w:pPr>
        <w:pStyle w:val="02Vietas"/>
        <w:numPr>
          <w:ilvl w:val="1"/>
          <w:numId w:val="33"/>
        </w:numPr>
        <w:ind w:left="567" w:hanging="283"/>
        <w:rPr>
          <w:rFonts w:asciiTheme="minorHAnsi" w:hAnsiTheme="minorHAnsi" w:cstheme="minorHAnsi"/>
          <w:color w:val="333333"/>
          <w:sz w:val="24"/>
          <w:szCs w:val="24"/>
          <w:lang w:val="es-ES"/>
        </w:rPr>
      </w:pPr>
      <w:r w:rsidRPr="00610733">
        <w:rPr>
          <w:rFonts w:asciiTheme="minorHAnsi" w:hAnsiTheme="minorHAnsi" w:cstheme="minorHAnsi"/>
          <w:color w:val="333333"/>
          <w:sz w:val="24"/>
          <w:szCs w:val="24"/>
          <w:lang w:val="es-ES"/>
        </w:rPr>
        <w:t>Descripción de requisitos no funcionales identificados</w:t>
      </w:r>
      <w:r>
        <w:rPr>
          <w:rFonts w:asciiTheme="minorHAnsi" w:hAnsiTheme="minorHAnsi" w:cstheme="minorHAnsi"/>
          <w:color w:val="333333"/>
          <w:sz w:val="24"/>
          <w:szCs w:val="24"/>
          <w:lang w:val="es-ES"/>
        </w:rPr>
        <w:t>.</w:t>
      </w:r>
    </w:p>
    <w:p w14:paraId="4A76BAA8" w14:textId="5242E9A3" w:rsidR="00610733" w:rsidRPr="00610733" w:rsidRDefault="00610733" w:rsidP="00610733">
      <w:pPr>
        <w:pStyle w:val="02Vietas"/>
        <w:numPr>
          <w:ilvl w:val="1"/>
          <w:numId w:val="33"/>
        </w:numPr>
        <w:ind w:left="567" w:hanging="283"/>
        <w:rPr>
          <w:rFonts w:asciiTheme="minorHAnsi" w:hAnsiTheme="minorHAnsi" w:cstheme="minorHAnsi"/>
          <w:color w:val="333333"/>
          <w:sz w:val="24"/>
          <w:szCs w:val="24"/>
          <w:lang w:val="es-ES"/>
        </w:rPr>
      </w:pPr>
      <w:r w:rsidRPr="00610733">
        <w:rPr>
          <w:rFonts w:asciiTheme="minorHAnsi" w:hAnsiTheme="minorHAnsi" w:cstheme="minorHAnsi"/>
          <w:color w:val="333333"/>
          <w:sz w:val="24"/>
          <w:szCs w:val="24"/>
          <w:lang w:val="es-ES"/>
        </w:rPr>
        <w:t>Diagrama de casos de uso UML</w:t>
      </w:r>
      <w:r>
        <w:rPr>
          <w:rFonts w:asciiTheme="minorHAnsi" w:hAnsiTheme="minorHAnsi" w:cstheme="minorHAnsi"/>
          <w:color w:val="333333"/>
          <w:sz w:val="24"/>
          <w:szCs w:val="24"/>
          <w:lang w:val="es-ES"/>
        </w:rPr>
        <w:t>.</w:t>
      </w:r>
    </w:p>
    <w:p w14:paraId="47E394D3" w14:textId="77777777" w:rsidR="00610733" w:rsidRPr="00610733" w:rsidRDefault="00610733" w:rsidP="00610733">
      <w:pPr>
        <w:pStyle w:val="02Vietas"/>
        <w:numPr>
          <w:ilvl w:val="0"/>
          <w:numId w:val="0"/>
        </w:numPr>
        <w:ind w:left="1364"/>
        <w:rPr>
          <w:rFonts w:asciiTheme="minorHAnsi" w:hAnsiTheme="minorHAnsi" w:cstheme="minorHAnsi"/>
          <w:color w:val="333333"/>
          <w:sz w:val="24"/>
          <w:szCs w:val="24"/>
          <w:lang w:val="es-ES"/>
        </w:rPr>
      </w:pPr>
    </w:p>
    <w:p w14:paraId="00D13BAC" w14:textId="34D04985" w:rsidR="00610733" w:rsidRPr="00610733" w:rsidRDefault="00610733" w:rsidP="00610733">
      <w:pPr>
        <w:pStyle w:val="02Vietas"/>
        <w:ind w:left="284" w:hanging="284"/>
        <w:rPr>
          <w:rFonts w:asciiTheme="minorHAnsi" w:hAnsiTheme="minorHAnsi" w:cstheme="minorHAnsi"/>
          <w:b/>
          <w:bCs/>
          <w:color w:val="333333"/>
          <w:sz w:val="24"/>
          <w:szCs w:val="24"/>
          <w:lang w:val="es-ES"/>
        </w:rPr>
      </w:pPr>
      <w:r w:rsidRPr="00610733">
        <w:rPr>
          <w:rFonts w:asciiTheme="minorHAnsi" w:hAnsiTheme="minorHAnsi" w:cstheme="minorHAnsi"/>
          <w:b/>
          <w:bCs/>
          <w:color w:val="333333"/>
          <w:sz w:val="24"/>
          <w:szCs w:val="24"/>
          <w:lang w:val="es-ES"/>
        </w:rPr>
        <w:t>Modelo de dominio</w:t>
      </w:r>
      <w:r>
        <w:rPr>
          <w:rFonts w:asciiTheme="minorHAnsi" w:hAnsiTheme="minorHAnsi" w:cstheme="minorHAnsi"/>
          <w:b/>
          <w:bCs/>
          <w:color w:val="333333"/>
          <w:sz w:val="24"/>
          <w:szCs w:val="24"/>
          <w:lang w:val="es-ES"/>
        </w:rPr>
        <w:t>:</w:t>
      </w:r>
    </w:p>
    <w:p w14:paraId="75EAE0DD" w14:textId="1BFDCED9" w:rsidR="00610733" w:rsidRPr="00610733" w:rsidRDefault="00610733" w:rsidP="00610733">
      <w:pPr>
        <w:pStyle w:val="02Vietas"/>
        <w:numPr>
          <w:ilvl w:val="1"/>
          <w:numId w:val="29"/>
        </w:numPr>
        <w:ind w:left="567" w:hanging="283"/>
        <w:rPr>
          <w:rFonts w:asciiTheme="minorHAnsi" w:hAnsiTheme="minorHAnsi" w:cstheme="minorHAnsi"/>
          <w:color w:val="333333"/>
          <w:sz w:val="24"/>
          <w:szCs w:val="24"/>
          <w:lang w:val="es-ES"/>
        </w:rPr>
      </w:pPr>
      <w:r w:rsidRPr="00610733">
        <w:rPr>
          <w:rFonts w:asciiTheme="minorHAnsi" w:hAnsiTheme="minorHAnsi" w:cstheme="minorHAnsi"/>
          <w:color w:val="333333"/>
          <w:sz w:val="24"/>
          <w:szCs w:val="24"/>
          <w:lang w:val="es-ES"/>
        </w:rPr>
        <w:t>Diagrama de clases UML representando las entidades conceptuales más relevantes dentro del dominio, así como sus interrelaciones</w:t>
      </w:r>
      <w:r>
        <w:rPr>
          <w:rFonts w:asciiTheme="minorHAnsi" w:hAnsiTheme="minorHAnsi" w:cstheme="minorHAnsi"/>
          <w:color w:val="333333"/>
          <w:sz w:val="24"/>
          <w:szCs w:val="24"/>
          <w:lang w:val="es-ES"/>
        </w:rPr>
        <w:t>.</w:t>
      </w:r>
    </w:p>
    <w:p w14:paraId="79B902F6" w14:textId="4E0D01DC" w:rsidR="00610733" w:rsidRDefault="00610733">
      <w:pPr>
        <w:spacing w:after="160" w:line="259" w:lineRule="auto"/>
        <w:jc w:val="left"/>
        <w:rPr>
          <w:b/>
        </w:rPr>
      </w:pPr>
    </w:p>
    <w:p w14:paraId="3DA83009" w14:textId="77777777" w:rsidR="00610733" w:rsidRDefault="00610733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520ECE97" w14:textId="701551A9" w:rsidR="00610733" w:rsidRDefault="00610733" w:rsidP="00610733">
      <w:pPr>
        <w:rPr>
          <w:b/>
        </w:rPr>
      </w:pPr>
      <w:r w:rsidRPr="00610733">
        <w:rPr>
          <w:b/>
        </w:rPr>
        <w:lastRenderedPageBreak/>
        <w:t>Rúbrica</w:t>
      </w:r>
    </w:p>
    <w:p w14:paraId="7CEAA82B" w14:textId="77777777" w:rsidR="00610733" w:rsidRPr="00610733" w:rsidRDefault="00610733" w:rsidP="00610733"/>
    <w:tbl>
      <w:tblPr>
        <w:tblStyle w:val="Tabladecuadrcula5oscura-nfasis511"/>
        <w:tblW w:w="0" w:type="auto"/>
        <w:tblInd w:w="0" w:type="dxa"/>
        <w:tblLook w:val="04A0" w:firstRow="1" w:lastRow="0" w:firstColumn="1" w:lastColumn="0" w:noHBand="0" w:noVBand="1"/>
      </w:tblPr>
      <w:tblGrid>
        <w:gridCol w:w="1536"/>
        <w:gridCol w:w="4346"/>
        <w:gridCol w:w="1349"/>
        <w:gridCol w:w="979"/>
      </w:tblGrid>
      <w:tr w:rsidR="00610733" w:rsidRPr="00610733" w14:paraId="1ED8D9D6" w14:textId="77777777" w:rsidTr="0061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hideMark/>
          </w:tcPr>
          <w:p w14:paraId="4AA1FE20" w14:textId="3DB9E8CF" w:rsidR="00610733" w:rsidRPr="00610733" w:rsidRDefault="00610733" w:rsidP="00610733">
            <w:pPr>
              <w:spacing w:line="240" w:lineRule="auto"/>
              <w:jc w:val="center"/>
              <w:rPr>
                <w:rFonts w:cs="UnitOT-Medi"/>
                <w:color w:val="FFFFFF" w:themeColor="background1"/>
                <w:lang w:eastAsia="en-US"/>
              </w:rPr>
            </w:pPr>
            <w:r w:rsidRPr="00610733">
              <w:rPr>
                <w:rFonts w:cs="UnitOT-Medi"/>
                <w:bCs w:val="0"/>
                <w:color w:val="FFFFFF" w:themeColor="background1"/>
                <w:lang w:eastAsia="en-US"/>
              </w:rPr>
              <w:t>Laboratorio: Análisis de dominio y modelado con UML</w:t>
            </w:r>
          </w:p>
        </w:tc>
        <w:tc>
          <w:tcPr>
            <w:tcW w:w="482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  <w:hideMark/>
          </w:tcPr>
          <w:p w14:paraId="439F00B5" w14:textId="77777777" w:rsidR="00610733" w:rsidRPr="00610733" w:rsidRDefault="00610733" w:rsidP="006107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lang w:eastAsia="en-US"/>
              </w:rPr>
            </w:pPr>
            <w:r w:rsidRPr="00610733">
              <w:rPr>
                <w:rFonts w:cs="UnitOT-Medi"/>
                <w:bCs w:val="0"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80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  <w:hideMark/>
          </w:tcPr>
          <w:p w14:paraId="45EAF147" w14:textId="77777777" w:rsidR="00610733" w:rsidRPr="00610733" w:rsidRDefault="00610733" w:rsidP="006107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lang w:eastAsia="en-US"/>
              </w:rPr>
            </w:pPr>
            <w:r w:rsidRPr="00610733">
              <w:rPr>
                <w:rFonts w:cs="UnitOT-Medi"/>
                <w:bCs w:val="0"/>
                <w:color w:val="FFFFFF" w:themeColor="background1"/>
                <w:lang w:eastAsia="en-US"/>
              </w:rPr>
              <w:t xml:space="preserve">Puntuación máxima  </w:t>
            </w:r>
          </w:p>
          <w:p w14:paraId="6136FC3E" w14:textId="77777777" w:rsidR="00610733" w:rsidRPr="00610733" w:rsidRDefault="00610733" w:rsidP="006107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lang w:eastAsia="en-US"/>
              </w:rPr>
            </w:pPr>
            <w:r w:rsidRPr="00610733">
              <w:rPr>
                <w:rFonts w:cs="UnitOT-Medi"/>
                <w:bCs w:val="0"/>
                <w:color w:val="FFFFFF" w:themeColor="background1"/>
                <w:lang w:eastAsia="en-US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  <w:hideMark/>
          </w:tcPr>
          <w:p w14:paraId="1577D35B" w14:textId="77777777" w:rsidR="00610733" w:rsidRPr="00610733" w:rsidRDefault="00610733" w:rsidP="006107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lang w:eastAsia="en-US"/>
              </w:rPr>
            </w:pPr>
            <w:r w:rsidRPr="00610733">
              <w:rPr>
                <w:rFonts w:cs="UnitOT-Medi"/>
                <w:bCs w:val="0"/>
                <w:color w:val="FFFFFF" w:themeColor="background1"/>
                <w:lang w:eastAsia="en-US"/>
              </w:rPr>
              <w:t>Peso</w:t>
            </w:r>
          </w:p>
          <w:p w14:paraId="30F41510" w14:textId="77777777" w:rsidR="00610733" w:rsidRPr="00610733" w:rsidRDefault="00610733" w:rsidP="006107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lang w:eastAsia="en-US"/>
              </w:rPr>
            </w:pPr>
            <w:r w:rsidRPr="00610733">
              <w:rPr>
                <w:rFonts w:cs="UnitOT-Medi"/>
                <w:bCs w:val="0"/>
                <w:color w:val="FFFFFF" w:themeColor="background1"/>
                <w:lang w:eastAsia="en-US"/>
              </w:rPr>
              <w:t>%</w:t>
            </w:r>
          </w:p>
        </w:tc>
      </w:tr>
      <w:tr w:rsidR="00610733" w:rsidRPr="00610733" w14:paraId="24BAC582" w14:textId="77777777" w:rsidTr="0061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FFFFFF" w:themeColor="background1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0029A41D" w14:textId="77777777" w:rsidR="00610733" w:rsidRPr="00610733" w:rsidRDefault="00610733" w:rsidP="00610733">
            <w:pPr>
              <w:jc w:val="left"/>
              <w:rPr>
                <w:rFonts w:cs="UnitOT-Medi"/>
                <w:sz w:val="20"/>
                <w:szCs w:val="20"/>
                <w:lang w:eastAsia="en-US"/>
              </w:rPr>
            </w:pPr>
            <w:r w:rsidRPr="00610733">
              <w:rPr>
                <w:rFonts w:cs="UnitOT-Medi"/>
                <w:sz w:val="20"/>
                <w:szCs w:val="20"/>
                <w:lang w:eastAsia="en-US"/>
              </w:rPr>
              <w:t>Criterio 1</w:t>
            </w:r>
          </w:p>
        </w:tc>
        <w:tc>
          <w:tcPr>
            <w:tcW w:w="4824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hideMark/>
          </w:tcPr>
          <w:p w14:paraId="588996F2" w14:textId="77777777" w:rsidR="00610733" w:rsidRPr="00610733" w:rsidRDefault="00610733" w:rsidP="006107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 xml:space="preserve">Están identificados y descritos todos los actores relevantes en el dominio del problema </w:t>
            </w:r>
          </w:p>
        </w:tc>
        <w:tc>
          <w:tcPr>
            <w:tcW w:w="809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170946A" w14:textId="77777777" w:rsidR="00610733" w:rsidRPr="00610733" w:rsidRDefault="00610733" w:rsidP="006107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1</w:t>
            </w:r>
          </w:p>
          <w:p w14:paraId="46FA67D8" w14:textId="77777777" w:rsidR="00610733" w:rsidRPr="00610733" w:rsidRDefault="00610733" w:rsidP="006107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</w:p>
        </w:tc>
        <w:tc>
          <w:tcPr>
            <w:tcW w:w="1027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14:paraId="0F6EB24C" w14:textId="4AD44FFA" w:rsidR="00610733" w:rsidRPr="00610733" w:rsidRDefault="00610733" w:rsidP="006107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10%</w:t>
            </w:r>
          </w:p>
        </w:tc>
      </w:tr>
      <w:tr w:rsidR="00610733" w:rsidRPr="00610733" w14:paraId="069529BA" w14:textId="77777777" w:rsidTr="0061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FFFFFF" w:themeColor="background1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2C37D309" w14:textId="77777777" w:rsidR="00610733" w:rsidRPr="00610733" w:rsidRDefault="00610733" w:rsidP="00610733">
            <w:pPr>
              <w:jc w:val="left"/>
              <w:rPr>
                <w:rFonts w:cs="UnitOT-Medi"/>
                <w:sz w:val="20"/>
                <w:szCs w:val="20"/>
                <w:lang w:eastAsia="en-US"/>
              </w:rPr>
            </w:pPr>
            <w:r w:rsidRPr="00610733">
              <w:rPr>
                <w:rFonts w:cs="UnitOT-Medi"/>
                <w:sz w:val="20"/>
                <w:szCs w:val="20"/>
                <w:lang w:eastAsia="en-US"/>
              </w:rPr>
              <w:t>Criterio 2</w:t>
            </w:r>
          </w:p>
        </w:tc>
        <w:tc>
          <w:tcPr>
            <w:tcW w:w="4824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hideMark/>
          </w:tcPr>
          <w:p w14:paraId="74A7CCB2" w14:textId="49B3A309" w:rsidR="00610733" w:rsidRPr="00610733" w:rsidRDefault="00610733" w:rsidP="006107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El modelo de casos de uso aportado en notación UML es correcto a nivel de notación y representa correctamente los casos de uso relevantes en el dominio y actores relacionados</w:t>
            </w:r>
          </w:p>
        </w:tc>
        <w:tc>
          <w:tcPr>
            <w:tcW w:w="809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  <w:hideMark/>
          </w:tcPr>
          <w:p w14:paraId="6464ACFE" w14:textId="77777777" w:rsidR="00610733" w:rsidRPr="00610733" w:rsidRDefault="00610733" w:rsidP="006107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027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14:paraId="054D6E82" w14:textId="77777777" w:rsidR="00610733" w:rsidRPr="00610733" w:rsidRDefault="00610733" w:rsidP="006107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40%</w:t>
            </w:r>
          </w:p>
        </w:tc>
      </w:tr>
      <w:tr w:rsidR="00610733" w:rsidRPr="00610733" w14:paraId="157EA261" w14:textId="77777777" w:rsidTr="0061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FFFFFF" w:themeColor="background1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236E7666" w14:textId="77777777" w:rsidR="00610733" w:rsidRPr="00610733" w:rsidRDefault="00610733" w:rsidP="00610733">
            <w:pPr>
              <w:jc w:val="left"/>
              <w:rPr>
                <w:rFonts w:cs="UnitOT-Medi"/>
                <w:sz w:val="20"/>
                <w:szCs w:val="20"/>
                <w:lang w:eastAsia="en-US"/>
              </w:rPr>
            </w:pPr>
            <w:r w:rsidRPr="00610733">
              <w:rPr>
                <w:rFonts w:cs="UnitOT-Medi"/>
                <w:sz w:val="20"/>
                <w:szCs w:val="20"/>
                <w:lang w:eastAsia="en-US"/>
              </w:rPr>
              <w:t>Criterio 3</w:t>
            </w:r>
          </w:p>
        </w:tc>
        <w:tc>
          <w:tcPr>
            <w:tcW w:w="4824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hideMark/>
          </w:tcPr>
          <w:p w14:paraId="5FC0F8E0" w14:textId="77777777" w:rsidR="00610733" w:rsidRPr="00610733" w:rsidRDefault="00610733" w:rsidP="006107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 xml:space="preserve">El modelo de dominio (diagrama de clases) en notación UML representa las clases más importantes del dominio del problema, así como sus interrelaciones </w:t>
            </w:r>
          </w:p>
        </w:tc>
        <w:tc>
          <w:tcPr>
            <w:tcW w:w="809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  <w:hideMark/>
          </w:tcPr>
          <w:p w14:paraId="091890B4" w14:textId="77777777" w:rsidR="00610733" w:rsidRPr="00610733" w:rsidRDefault="00610733" w:rsidP="006107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027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14:paraId="0E740F61" w14:textId="77777777" w:rsidR="00610733" w:rsidRPr="00610733" w:rsidRDefault="00610733" w:rsidP="006107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40%</w:t>
            </w:r>
          </w:p>
        </w:tc>
      </w:tr>
      <w:tr w:rsidR="00610733" w:rsidRPr="00610733" w14:paraId="3D9C45A0" w14:textId="77777777" w:rsidTr="0061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FFFFFF" w:themeColor="background1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3628282C" w14:textId="77777777" w:rsidR="00610733" w:rsidRPr="00610733" w:rsidRDefault="00610733" w:rsidP="00610733">
            <w:pPr>
              <w:jc w:val="left"/>
              <w:rPr>
                <w:rFonts w:cs="UnitOT-Medi"/>
                <w:sz w:val="20"/>
                <w:szCs w:val="20"/>
                <w:lang w:eastAsia="en-US"/>
              </w:rPr>
            </w:pPr>
            <w:r w:rsidRPr="00610733">
              <w:rPr>
                <w:rFonts w:cs="UnitOT-Medi"/>
                <w:sz w:val="20"/>
                <w:szCs w:val="20"/>
                <w:lang w:eastAsia="en-US"/>
              </w:rPr>
              <w:t>Criterio 4</w:t>
            </w:r>
          </w:p>
        </w:tc>
        <w:tc>
          <w:tcPr>
            <w:tcW w:w="4824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hideMark/>
          </w:tcPr>
          <w:p w14:paraId="3D99FE05" w14:textId="77777777" w:rsidR="00610733" w:rsidRPr="00610733" w:rsidRDefault="00610733" w:rsidP="006107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Están identificados los requisitos no funcionales en el domino del problema</w:t>
            </w:r>
          </w:p>
        </w:tc>
        <w:tc>
          <w:tcPr>
            <w:tcW w:w="809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7B2DE15" w14:textId="77777777" w:rsidR="00610733" w:rsidRPr="00610733" w:rsidRDefault="00610733" w:rsidP="006107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1</w:t>
            </w:r>
          </w:p>
          <w:p w14:paraId="03FEA46C" w14:textId="77777777" w:rsidR="00610733" w:rsidRPr="00610733" w:rsidRDefault="00610733" w:rsidP="006107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</w:p>
        </w:tc>
        <w:tc>
          <w:tcPr>
            <w:tcW w:w="1027" w:type="dxa"/>
            <w:tcBorders>
              <w:top w:val="single" w:sz="4" w:space="0" w:color="FFFFFF" w:themeColor="background1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14:paraId="5AF68013" w14:textId="77777777" w:rsidR="00610733" w:rsidRPr="00610733" w:rsidRDefault="00610733" w:rsidP="006107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sz w:val="20"/>
                <w:szCs w:val="20"/>
                <w:lang w:eastAsia="en-US"/>
              </w:rPr>
              <w:t>10%</w:t>
            </w:r>
          </w:p>
        </w:tc>
      </w:tr>
      <w:tr w:rsidR="00610733" w:rsidRPr="00610733" w14:paraId="1C085354" w14:textId="77777777" w:rsidTr="0061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F27D41B" w14:textId="77777777" w:rsidR="00610733" w:rsidRPr="00610733" w:rsidRDefault="00610733" w:rsidP="00610733">
            <w:pPr>
              <w:spacing w:line="288" w:lineRule="auto"/>
              <w:jc w:val="center"/>
              <w:rPr>
                <w:bCs w:val="0"/>
                <w:color w:val="000000"/>
                <w:szCs w:val="18"/>
                <w:lang w:eastAsia="en-GB"/>
              </w:rPr>
            </w:pPr>
          </w:p>
        </w:tc>
        <w:tc>
          <w:tcPr>
            <w:tcW w:w="48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600E681" w14:textId="77777777" w:rsidR="00610733" w:rsidRPr="00610733" w:rsidRDefault="00610733" w:rsidP="00610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</w:p>
        </w:tc>
        <w:tc>
          <w:tcPr>
            <w:tcW w:w="809" w:type="dxa"/>
            <w:tcBorders>
              <w:top w:val="single" w:sz="4" w:space="0" w:color="0098C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98CD"/>
            </w:tcBorders>
            <w:shd w:val="clear" w:color="auto" w:fill="E6F4F9"/>
            <w:hideMark/>
          </w:tcPr>
          <w:p w14:paraId="0B979C69" w14:textId="77777777" w:rsidR="00610733" w:rsidRPr="00610733" w:rsidRDefault="00610733" w:rsidP="00610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b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F4F9"/>
            <w:hideMark/>
          </w:tcPr>
          <w:p w14:paraId="52582ECD" w14:textId="77777777" w:rsidR="00610733" w:rsidRPr="00610733" w:rsidRDefault="00610733" w:rsidP="00610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  <w:r w:rsidRPr="00610733">
              <w:rPr>
                <w:rFonts w:cs="UnitOT-Light"/>
                <w:b/>
                <w:sz w:val="20"/>
                <w:szCs w:val="20"/>
                <w:lang w:eastAsia="en-US"/>
              </w:rPr>
              <w:t>100 %</w:t>
            </w:r>
          </w:p>
        </w:tc>
      </w:tr>
    </w:tbl>
    <w:p w14:paraId="2C1EBD0D" w14:textId="77777777" w:rsidR="005F4F1F" w:rsidRDefault="005F4F1F" w:rsidP="005F4F1F"/>
    <w:p w14:paraId="7AAF6465" w14:textId="77777777" w:rsidR="005F4F1F" w:rsidRDefault="005F4F1F" w:rsidP="005F4F1F"/>
    <w:p w14:paraId="0D114B8C" w14:textId="77777777" w:rsidR="005F4F1F" w:rsidRDefault="005F4F1F" w:rsidP="005F4F1F"/>
    <w:p w14:paraId="71FD2F55" w14:textId="77777777" w:rsidR="005F4F1F" w:rsidRDefault="005F4F1F" w:rsidP="005F4F1F"/>
    <w:p w14:paraId="42F17BFF" w14:textId="77777777" w:rsidR="005F4F1F" w:rsidRDefault="005F4F1F" w:rsidP="005F4F1F"/>
    <w:p w14:paraId="2BD3AFBF" w14:textId="77777777" w:rsidR="005F4F1F" w:rsidRDefault="005F4F1F" w:rsidP="005F4F1F"/>
    <w:p w14:paraId="6102DB95" w14:textId="77777777" w:rsidR="005F4F1F" w:rsidRDefault="005F4F1F" w:rsidP="005F4F1F"/>
    <w:p w14:paraId="5B43CB63" w14:textId="77777777" w:rsidR="005F4F1F" w:rsidRDefault="005F4F1F" w:rsidP="005F4F1F"/>
    <w:p w14:paraId="3A47E6C4" w14:textId="77777777" w:rsidR="005F4F1F" w:rsidRDefault="005F4F1F" w:rsidP="005F4F1F"/>
    <w:p w14:paraId="3047B538" w14:textId="77777777" w:rsidR="005F4F1F" w:rsidRDefault="005F4F1F" w:rsidP="005F4F1F"/>
    <w:p w14:paraId="7BE50BA4" w14:textId="77777777" w:rsidR="005F4F1F" w:rsidRDefault="005F4F1F" w:rsidP="005F4F1F"/>
    <w:p w14:paraId="1FDA1CF1" w14:textId="77777777" w:rsidR="005F4F1F" w:rsidRDefault="005F4F1F" w:rsidP="005F4F1F"/>
    <w:p w14:paraId="293A1604" w14:textId="77777777" w:rsidR="005F4F1F" w:rsidRDefault="005F4F1F" w:rsidP="005F4F1F"/>
    <w:p w14:paraId="172E4FB5" w14:textId="77777777" w:rsidR="005F4F1F" w:rsidRDefault="005F4F1F" w:rsidP="005F4F1F"/>
    <w:p w14:paraId="38FE1B0B" w14:textId="77777777" w:rsidR="005F4F1F" w:rsidRDefault="005F4F1F" w:rsidP="005F4F1F"/>
    <w:p w14:paraId="12E2EEC2" w14:textId="77777777" w:rsidR="005F4F1F" w:rsidRDefault="005F4F1F" w:rsidP="005F4F1F"/>
    <w:p w14:paraId="75C1F586" w14:textId="77777777" w:rsidR="005F4F1F" w:rsidRPr="005F4F1F" w:rsidRDefault="005F4F1F" w:rsidP="005F4F1F">
      <w:pPr>
        <w:pStyle w:val="02Vietas"/>
        <w:numPr>
          <w:ilvl w:val="0"/>
          <w:numId w:val="0"/>
        </w:numPr>
        <w:rPr>
          <w:rFonts w:asciiTheme="minorHAnsi" w:hAnsiTheme="minorHAnsi" w:cstheme="minorHAnsi"/>
          <w:b/>
          <w:color w:val="333333"/>
          <w:sz w:val="24"/>
          <w:szCs w:val="24"/>
          <w:lang w:val="es-ES"/>
        </w:rPr>
      </w:pPr>
      <w:r w:rsidRPr="005F4F1F">
        <w:rPr>
          <w:rFonts w:asciiTheme="minorHAnsi" w:hAnsiTheme="minorHAnsi" w:cstheme="minorHAnsi"/>
          <w:b/>
          <w:color w:val="333333"/>
          <w:sz w:val="24"/>
          <w:szCs w:val="24"/>
          <w:lang w:val="es-ES"/>
        </w:rPr>
        <w:lastRenderedPageBreak/>
        <w:t xml:space="preserve">Identificación y descripción del rol de los actores del sistema. </w:t>
      </w:r>
    </w:p>
    <w:p w14:paraId="1AD84453" w14:textId="42064B29" w:rsidR="005F4F1F" w:rsidRDefault="00B40FEA" w:rsidP="005F4F1F">
      <w:r>
        <w:t>Para este caso identifico que son 3 los actores principales, los cuales son el socio, el entrenador y el administrador.</w:t>
      </w:r>
    </w:p>
    <w:p w14:paraId="34B6FF99" w14:textId="604ED12F" w:rsidR="00B40FEA" w:rsidRDefault="00B40FEA" w:rsidP="00B40FEA">
      <w:pPr>
        <w:pStyle w:val="Prrafodelista"/>
        <w:numPr>
          <w:ilvl w:val="0"/>
          <w:numId w:val="34"/>
        </w:numPr>
        <w:rPr>
          <w:b/>
          <w:bCs/>
        </w:rPr>
      </w:pPr>
      <w:r w:rsidRPr="00B40FEA">
        <w:rPr>
          <w:b/>
          <w:bCs/>
        </w:rPr>
        <w:t>Socio:</w:t>
      </w:r>
      <w:r>
        <w:rPr>
          <w:b/>
          <w:bCs/>
        </w:rPr>
        <w:t xml:space="preserve"> </w:t>
      </w:r>
      <w:r>
        <w:t xml:space="preserve"> este es el usuario del gimnasio el cual interactúa para gestiona su experiencia, el cual entra al sistema, encuentra y asiste a la clase y de la misma manera gestiona su membresía</w:t>
      </w:r>
      <w:r>
        <w:rPr>
          <w:b/>
          <w:bCs/>
        </w:rPr>
        <w:t>.</w:t>
      </w:r>
    </w:p>
    <w:p w14:paraId="2408FD51" w14:textId="7A33B278" w:rsidR="00B40FEA" w:rsidRPr="00F961B8" w:rsidRDefault="00F961B8" w:rsidP="00B40FEA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Entrenador: </w:t>
      </w:r>
      <w:r>
        <w:t>Este es el encargado de dictar las clases y gestionar las rutinas, en donde este se encarga de planificar la disponibilidad y clases, y de la misma manera hacer el respectivo seguimiento a inscritos y las rutinas</w:t>
      </w:r>
    </w:p>
    <w:p w14:paraId="775F2F7F" w14:textId="2884B3B8" w:rsidR="00F961B8" w:rsidRPr="00F961B8" w:rsidRDefault="00F961B8" w:rsidP="00B40FEA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Administrador:</w:t>
      </w:r>
      <w:r>
        <w:t xml:space="preserve"> De este se pude decir que es el encargado de la operación integral del gimnasio, en donde mantiene las operaciones, recursos y cobros.</w:t>
      </w:r>
    </w:p>
    <w:p w14:paraId="4D279E67" w14:textId="168B8F13" w:rsidR="00F961B8" w:rsidRDefault="00F961B8" w:rsidP="00F961B8">
      <w:r w:rsidRPr="00F961B8">
        <w:t>Adicion</w:t>
      </w:r>
      <w:r>
        <w:t>al a esto se puede decir que hay algunos actores externos como lo puede ser la pasarela de pagos, el cual es el sistema externo para procesar los cobros de las membresías</w:t>
      </w:r>
    </w:p>
    <w:p w14:paraId="3F8DD6CE" w14:textId="77777777" w:rsidR="00E05E46" w:rsidRDefault="00E05E46" w:rsidP="00F961B8"/>
    <w:p w14:paraId="3D8E69B6" w14:textId="1B7A42DC" w:rsidR="00E05E46" w:rsidRDefault="00E05E46" w:rsidP="00F961B8">
      <w:pPr>
        <w:rPr>
          <w:rFonts w:asciiTheme="minorHAnsi" w:hAnsiTheme="minorHAnsi" w:cstheme="minorHAnsi"/>
          <w:b/>
          <w:bCs/>
        </w:rPr>
      </w:pPr>
      <w:r w:rsidRPr="00E05E46">
        <w:rPr>
          <w:rFonts w:asciiTheme="minorHAnsi" w:hAnsiTheme="minorHAnsi" w:cstheme="minorHAnsi"/>
          <w:b/>
          <w:bCs/>
        </w:rPr>
        <w:t>Descripción de requisitos no funcionales identificados</w:t>
      </w:r>
    </w:p>
    <w:p w14:paraId="5FF695E8" w14:textId="7E311884" w:rsidR="00E05E46" w:rsidRPr="00E05E46" w:rsidRDefault="00E05E46" w:rsidP="00E05E46">
      <w:pPr>
        <w:pStyle w:val="Prrafode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 xml:space="preserve">Disponibilidad: </w:t>
      </w:r>
      <w:r>
        <w:t>para este caso se puede decir que el sistema debe de garantizar una disponibilidad mensual mínima del 99% en los módulos de reservas y pagos, además de esto los espacios de mantenimiento deberán ser notificados con anterioridad.</w:t>
      </w:r>
    </w:p>
    <w:p w14:paraId="0E28F948" w14:textId="77CA83A5" w:rsidR="00E05E46" w:rsidRPr="0095262B" w:rsidRDefault="00E05E46" w:rsidP="00E05E46">
      <w:pPr>
        <w:pStyle w:val="Prrafode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Rendimiento:</w:t>
      </w:r>
      <w:r>
        <w:t xml:space="preserve"> el tiempo de espera para este caso o requisito es que la consulta de horarios debe ser algo muy efectiva y en lo posible no superar los 5 segundos y el proceso de cancelación o reserva de clase en lo posible </w:t>
      </w:r>
      <w:r w:rsidR="0095262B">
        <w:t>no debe de pasar de los 3 segundos</w:t>
      </w:r>
    </w:p>
    <w:p w14:paraId="601D7E8C" w14:textId="5F289539" w:rsidR="0095262B" w:rsidRPr="0095262B" w:rsidRDefault="0095262B" w:rsidP="00E05E46">
      <w:pPr>
        <w:pStyle w:val="Prrafode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Privacidad de datos:</w:t>
      </w:r>
      <w:r>
        <w:t xml:space="preserve"> para este caso los socios deberán de ver y actualizar UNICAMENTE su propia información personal, además de esto deben de existir los respectivos mecanismos de consulta, modificación, o eliminación de datos dependiendo de la norma de protección de datos</w:t>
      </w:r>
    </w:p>
    <w:p w14:paraId="762FE271" w14:textId="516ED69D" w:rsidR="0095262B" w:rsidRPr="00C6490A" w:rsidRDefault="0095262B" w:rsidP="00E05E46">
      <w:pPr>
        <w:pStyle w:val="Prrafode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lastRenderedPageBreak/>
        <w:t>Mantenibilidad:</w:t>
      </w:r>
      <w:r>
        <w:t xml:space="preserve"> Para este aspecto se puede decir que el código debe de contar con las respectivas pruebas automáticas que en lo posible cubran el 75% de las funcionalidades principales y además de esto las actualizaciones </w:t>
      </w:r>
      <w:r w:rsidRPr="00C6490A">
        <w:t>deben de realizarse mediante un proceso de despliegue controlado.</w:t>
      </w:r>
    </w:p>
    <w:p w14:paraId="147385C9" w14:textId="77777777" w:rsidR="00953175" w:rsidRDefault="00953175" w:rsidP="00953175">
      <w:pPr>
        <w:rPr>
          <w:b/>
          <w:bCs/>
        </w:rPr>
      </w:pPr>
    </w:p>
    <w:p w14:paraId="3CEFE523" w14:textId="77777777" w:rsidR="00953175" w:rsidRDefault="00953175" w:rsidP="00953175">
      <w:pPr>
        <w:pStyle w:val="02Vietas"/>
        <w:numPr>
          <w:ilvl w:val="0"/>
          <w:numId w:val="0"/>
        </w:numPr>
        <w:rPr>
          <w:rFonts w:asciiTheme="minorHAnsi" w:hAnsiTheme="minorHAnsi" w:cstheme="minorHAnsi"/>
          <w:b/>
          <w:bCs/>
          <w:color w:val="333333"/>
          <w:sz w:val="24"/>
          <w:szCs w:val="24"/>
          <w:lang w:val="es-ES"/>
        </w:rPr>
      </w:pPr>
      <w:r w:rsidRPr="00953175">
        <w:rPr>
          <w:rFonts w:asciiTheme="minorHAnsi" w:hAnsiTheme="minorHAnsi" w:cstheme="minorHAnsi"/>
          <w:b/>
          <w:bCs/>
          <w:color w:val="333333"/>
          <w:sz w:val="24"/>
          <w:szCs w:val="24"/>
          <w:lang w:val="es-ES"/>
        </w:rPr>
        <w:t>Diagrama de casos de uso UML.</w:t>
      </w:r>
    </w:p>
    <w:p w14:paraId="59EBA6ED" w14:textId="5128DB8A" w:rsidR="00D845DB" w:rsidRDefault="00D845DB" w:rsidP="00953175">
      <w:pPr>
        <w:pStyle w:val="02Vietas"/>
        <w:numPr>
          <w:ilvl w:val="0"/>
          <w:numId w:val="0"/>
        </w:numPr>
        <w:rPr>
          <w:rFonts w:asciiTheme="minorHAnsi" w:hAnsiTheme="minorHAnsi" w:cstheme="minorHAnsi"/>
          <w:b/>
          <w:bCs/>
          <w:color w:val="333333"/>
          <w:sz w:val="24"/>
          <w:szCs w:val="24"/>
          <w:lang w:val="es-ES"/>
        </w:rPr>
      </w:pPr>
      <w:r w:rsidRPr="00D845DB">
        <w:rPr>
          <w:rFonts w:asciiTheme="minorHAnsi" w:hAnsiTheme="minorHAnsi" w:cstheme="minorHAnsi"/>
          <w:b/>
          <w:bCs/>
          <w:color w:val="333333"/>
          <w:sz w:val="24"/>
          <w:szCs w:val="24"/>
          <w:lang w:val="es-ES"/>
        </w:rPr>
        <w:drawing>
          <wp:inline distT="0" distB="0" distL="0" distR="0" wp14:anchorId="277B0DD5" wp14:editId="24B132F1">
            <wp:extent cx="5219700" cy="2946400"/>
            <wp:effectExtent l="0" t="0" r="0" b="6350"/>
            <wp:docPr id="663313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13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671A" w14:textId="488BBA22" w:rsidR="00C6490A" w:rsidRPr="00953175" w:rsidRDefault="00C6490A" w:rsidP="00953175">
      <w:pPr>
        <w:pStyle w:val="02Vietas"/>
        <w:numPr>
          <w:ilvl w:val="0"/>
          <w:numId w:val="0"/>
        </w:numPr>
        <w:rPr>
          <w:rFonts w:asciiTheme="minorHAnsi" w:hAnsiTheme="minorHAnsi" w:cstheme="minorHAnsi"/>
          <w:b/>
          <w:bCs/>
          <w:color w:val="333333"/>
          <w:sz w:val="24"/>
          <w:szCs w:val="24"/>
          <w:lang w:val="es-ES"/>
        </w:rPr>
      </w:pPr>
      <w:r>
        <w:rPr>
          <w:rFonts w:asciiTheme="minorHAnsi" w:hAnsiTheme="minorHAnsi" w:cstheme="minorHAnsi"/>
          <w:b/>
          <w:bCs/>
          <w:color w:val="333333"/>
          <w:sz w:val="24"/>
          <w:szCs w:val="24"/>
          <w:lang w:val="es-ES"/>
        </w:rPr>
        <w:t>Usuario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4368"/>
        <w:gridCol w:w="898"/>
        <w:gridCol w:w="1409"/>
      </w:tblGrid>
      <w:tr w:rsidR="00C6490A" w:rsidRPr="00C6490A" w14:paraId="07A57974" w14:textId="77777777" w:rsidTr="00C6490A">
        <w:trPr>
          <w:tblHeader/>
          <w:tblCellSpacing w:w="15" w:type="dxa"/>
        </w:trPr>
        <w:tc>
          <w:tcPr>
            <w:tcW w:w="1660" w:type="dxa"/>
            <w:shd w:val="clear" w:color="auto" w:fill="9CC2E5" w:themeFill="accent1" w:themeFillTint="99"/>
            <w:vAlign w:val="center"/>
            <w:hideMark/>
          </w:tcPr>
          <w:p w14:paraId="4B227D19" w14:textId="77777777" w:rsidR="00C6490A" w:rsidRPr="00C6490A" w:rsidRDefault="00C6490A" w:rsidP="00C6490A">
            <w:pPr>
              <w:rPr>
                <w:b/>
                <w:bCs/>
                <w:color w:val="000000" w:themeColor="text1"/>
                <w:lang w:val="es-CO"/>
              </w:rPr>
            </w:pPr>
            <w:r w:rsidRPr="00C6490A">
              <w:rPr>
                <w:b/>
                <w:bCs/>
                <w:color w:val="000000" w:themeColor="text1"/>
                <w:lang w:val="es-CO"/>
              </w:rPr>
              <w:t>Campo</w:t>
            </w:r>
          </w:p>
        </w:tc>
        <w:tc>
          <w:tcPr>
            <w:tcW w:w="4165" w:type="dxa"/>
            <w:shd w:val="clear" w:color="auto" w:fill="9CC2E5" w:themeFill="accent1" w:themeFillTint="99"/>
            <w:vAlign w:val="center"/>
            <w:hideMark/>
          </w:tcPr>
          <w:p w14:paraId="0525FD94" w14:textId="77777777" w:rsidR="00C6490A" w:rsidRPr="00C6490A" w:rsidRDefault="00C6490A" w:rsidP="00C6490A">
            <w:pPr>
              <w:rPr>
                <w:b/>
                <w:bCs/>
                <w:color w:val="000000" w:themeColor="text1"/>
                <w:lang w:val="es-CO"/>
              </w:rPr>
            </w:pPr>
            <w:r w:rsidRPr="00C6490A">
              <w:rPr>
                <w:b/>
                <w:bCs/>
                <w:color w:val="000000" w:themeColor="text1"/>
                <w:lang w:val="es-CO"/>
              </w:rPr>
              <w:t>Tipo sugerido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D7DD3E9" w14:textId="77777777" w:rsidR="00C6490A" w:rsidRPr="00C6490A" w:rsidRDefault="00C6490A" w:rsidP="00C6490A">
            <w:pPr>
              <w:rPr>
                <w:b/>
                <w:bCs/>
                <w:color w:val="000000" w:themeColor="text1"/>
                <w:lang w:val="es-CO"/>
              </w:rPr>
            </w:pPr>
            <w:r w:rsidRPr="00C6490A">
              <w:rPr>
                <w:b/>
                <w:bCs/>
                <w:color w:val="000000" w:themeColor="text1"/>
                <w:lang w:val="es-CO"/>
              </w:rPr>
              <w:t>Clave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7F374D82" w14:textId="77777777" w:rsidR="00C6490A" w:rsidRPr="00C6490A" w:rsidRDefault="00C6490A" w:rsidP="00C6490A">
            <w:pPr>
              <w:rPr>
                <w:b/>
                <w:bCs/>
                <w:color w:val="000000" w:themeColor="text1"/>
                <w:lang w:val="es-CO"/>
              </w:rPr>
            </w:pPr>
            <w:r w:rsidRPr="00C6490A">
              <w:rPr>
                <w:b/>
                <w:bCs/>
                <w:color w:val="000000" w:themeColor="text1"/>
                <w:lang w:val="es-CO"/>
              </w:rPr>
              <w:t>Descripción / Restricciones</w:t>
            </w:r>
          </w:p>
        </w:tc>
      </w:tr>
      <w:tr w:rsidR="00C6490A" w:rsidRPr="00C6490A" w14:paraId="605F8C17" w14:textId="77777777" w:rsidTr="00C6490A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7231091D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id</w:t>
            </w:r>
          </w:p>
        </w:tc>
        <w:tc>
          <w:tcPr>
            <w:tcW w:w="4165" w:type="dxa"/>
            <w:vAlign w:val="center"/>
            <w:hideMark/>
          </w:tcPr>
          <w:p w14:paraId="5E37A3A8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78E4345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7B75C5F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Identificador único.</w:t>
            </w:r>
          </w:p>
        </w:tc>
      </w:tr>
      <w:tr w:rsidR="00C6490A" w:rsidRPr="00C6490A" w14:paraId="709BB429" w14:textId="77777777" w:rsidTr="00C6490A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4C8E378E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nombre</w:t>
            </w:r>
          </w:p>
        </w:tc>
        <w:tc>
          <w:tcPr>
            <w:tcW w:w="4165" w:type="dxa"/>
            <w:vAlign w:val="center"/>
            <w:hideMark/>
          </w:tcPr>
          <w:p w14:paraId="06F61D54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VARCHAR(120)</w:t>
            </w:r>
          </w:p>
        </w:tc>
        <w:tc>
          <w:tcPr>
            <w:tcW w:w="0" w:type="auto"/>
            <w:vAlign w:val="center"/>
            <w:hideMark/>
          </w:tcPr>
          <w:p w14:paraId="2ACFD1B8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01AD4E26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Nombre completo.</w:t>
            </w:r>
          </w:p>
        </w:tc>
      </w:tr>
      <w:tr w:rsidR="00C6490A" w:rsidRPr="00C6490A" w14:paraId="249290CD" w14:textId="77777777" w:rsidTr="00C6490A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205B771E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email</w:t>
            </w:r>
          </w:p>
        </w:tc>
        <w:tc>
          <w:tcPr>
            <w:tcW w:w="4165" w:type="dxa"/>
            <w:vAlign w:val="center"/>
            <w:hideMark/>
          </w:tcPr>
          <w:p w14:paraId="6FF58BCB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VARCHAR(120)</w:t>
            </w:r>
          </w:p>
        </w:tc>
        <w:tc>
          <w:tcPr>
            <w:tcW w:w="0" w:type="auto"/>
            <w:vAlign w:val="center"/>
            <w:hideMark/>
          </w:tcPr>
          <w:p w14:paraId="3A00D90B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4D933CDC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Correo de acceso; formato válido.</w:t>
            </w:r>
          </w:p>
        </w:tc>
      </w:tr>
      <w:tr w:rsidR="00C6490A" w:rsidRPr="00C6490A" w14:paraId="3561FFB8" w14:textId="77777777" w:rsidTr="00C6490A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25C9C9E3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lastRenderedPageBreak/>
              <w:t>telefono</w:t>
            </w:r>
          </w:p>
        </w:tc>
        <w:tc>
          <w:tcPr>
            <w:tcW w:w="4165" w:type="dxa"/>
            <w:vAlign w:val="center"/>
            <w:hideMark/>
          </w:tcPr>
          <w:p w14:paraId="4952D2E5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09717555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60AF050F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Opcional; formato E.164.</w:t>
            </w:r>
          </w:p>
        </w:tc>
      </w:tr>
      <w:tr w:rsidR="00C6490A" w:rsidRPr="00C6490A" w14:paraId="1BA0B280" w14:textId="77777777" w:rsidTr="00C6490A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0B9C0592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estado</w:t>
            </w:r>
          </w:p>
        </w:tc>
        <w:tc>
          <w:tcPr>
            <w:tcW w:w="4165" w:type="dxa"/>
            <w:vAlign w:val="center"/>
            <w:hideMark/>
          </w:tcPr>
          <w:p w14:paraId="7B8E6FB4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ENUM('ACTIVO','INACTIVO','BLOQUEADO')</w:t>
            </w:r>
          </w:p>
        </w:tc>
        <w:tc>
          <w:tcPr>
            <w:tcW w:w="0" w:type="auto"/>
            <w:vAlign w:val="center"/>
            <w:hideMark/>
          </w:tcPr>
          <w:p w14:paraId="2260390A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6078F6CB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Estado de la cuenta.</w:t>
            </w:r>
          </w:p>
        </w:tc>
      </w:tr>
      <w:tr w:rsidR="00C6490A" w:rsidRPr="00C6490A" w14:paraId="76A79140" w14:textId="77777777" w:rsidTr="00C6490A">
        <w:trPr>
          <w:tblCellSpacing w:w="15" w:type="dxa"/>
        </w:trPr>
        <w:tc>
          <w:tcPr>
            <w:tcW w:w="1660" w:type="dxa"/>
            <w:vAlign w:val="center"/>
            <w:hideMark/>
          </w:tcPr>
          <w:p w14:paraId="7EEC896D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fecha_registro</w:t>
            </w:r>
          </w:p>
        </w:tc>
        <w:tc>
          <w:tcPr>
            <w:tcW w:w="4165" w:type="dxa"/>
            <w:vAlign w:val="center"/>
            <w:hideMark/>
          </w:tcPr>
          <w:p w14:paraId="53610BE3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D11F5E1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4512A097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Alta en el sistema.</w:t>
            </w:r>
          </w:p>
        </w:tc>
      </w:tr>
    </w:tbl>
    <w:p w14:paraId="6E01C3FD" w14:textId="77777777" w:rsidR="00953175" w:rsidRDefault="00953175" w:rsidP="00953175">
      <w:pPr>
        <w:rPr>
          <w:b/>
          <w:bCs/>
        </w:rPr>
      </w:pPr>
    </w:p>
    <w:p w14:paraId="3615E884" w14:textId="77777777" w:rsidR="00C6490A" w:rsidRDefault="00C6490A" w:rsidP="00953175">
      <w:pPr>
        <w:rPr>
          <w:b/>
          <w:bCs/>
        </w:rPr>
      </w:pPr>
    </w:p>
    <w:p w14:paraId="0A5297D1" w14:textId="77777777" w:rsidR="00C6490A" w:rsidRDefault="00C6490A" w:rsidP="00953175">
      <w:pPr>
        <w:rPr>
          <w:b/>
          <w:bCs/>
        </w:rPr>
      </w:pPr>
    </w:p>
    <w:p w14:paraId="413420B2" w14:textId="77777777" w:rsidR="00C6490A" w:rsidRDefault="00C6490A" w:rsidP="00953175">
      <w:pPr>
        <w:rPr>
          <w:b/>
          <w:bCs/>
        </w:rPr>
      </w:pPr>
    </w:p>
    <w:p w14:paraId="7CA37374" w14:textId="1D96E74C" w:rsidR="00C6490A" w:rsidRDefault="00C6490A" w:rsidP="00953175">
      <w:pPr>
        <w:rPr>
          <w:b/>
          <w:bCs/>
        </w:rPr>
      </w:pPr>
      <w:r>
        <w:rPr>
          <w:b/>
          <w:bCs/>
        </w:rPr>
        <w:t>Socio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455"/>
        <w:gridCol w:w="1939"/>
        <w:gridCol w:w="2566"/>
      </w:tblGrid>
      <w:tr w:rsidR="00C6490A" w:rsidRPr="00C6490A" w14:paraId="25BA73E0" w14:textId="77777777" w:rsidTr="00C6490A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2783B575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Campo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02D511D0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Tipo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431916E7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Clave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34907A8E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Descripción</w:t>
            </w:r>
          </w:p>
        </w:tc>
      </w:tr>
      <w:tr w:rsidR="00C6490A" w:rsidRPr="00C6490A" w14:paraId="7981B81D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7CFC2D7D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usuario_id</w:t>
            </w:r>
          </w:p>
        </w:tc>
        <w:tc>
          <w:tcPr>
            <w:tcW w:w="0" w:type="auto"/>
            <w:vAlign w:val="center"/>
            <w:hideMark/>
          </w:tcPr>
          <w:p w14:paraId="716A21CC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F9F8606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PK, FK→Usuario.id</w:t>
            </w:r>
          </w:p>
        </w:tc>
        <w:tc>
          <w:tcPr>
            <w:tcW w:w="0" w:type="auto"/>
            <w:vAlign w:val="center"/>
            <w:hideMark/>
          </w:tcPr>
          <w:p w14:paraId="75E551D8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Identificador del socio.</w:t>
            </w:r>
          </w:p>
        </w:tc>
      </w:tr>
      <w:tr w:rsidR="00C6490A" w:rsidRPr="00C6490A" w14:paraId="090647B0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00811910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nro_socio</w:t>
            </w:r>
          </w:p>
        </w:tc>
        <w:tc>
          <w:tcPr>
            <w:tcW w:w="0" w:type="auto"/>
            <w:vAlign w:val="center"/>
            <w:hideMark/>
          </w:tcPr>
          <w:p w14:paraId="73AB3D45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0B5A84B2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2AA14CA6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Código interno del socio.</w:t>
            </w:r>
          </w:p>
        </w:tc>
      </w:tr>
    </w:tbl>
    <w:p w14:paraId="60FA6685" w14:textId="77777777" w:rsidR="00C6490A" w:rsidRDefault="00C6490A" w:rsidP="00953175">
      <w:pPr>
        <w:rPr>
          <w:b/>
          <w:bCs/>
        </w:rPr>
      </w:pPr>
    </w:p>
    <w:p w14:paraId="73A75C3D" w14:textId="30E7DEB6" w:rsidR="00C6490A" w:rsidRDefault="00C6490A" w:rsidP="00953175">
      <w:pPr>
        <w:rPr>
          <w:b/>
          <w:bCs/>
        </w:rPr>
      </w:pPr>
      <w:r>
        <w:rPr>
          <w:b/>
          <w:bCs/>
        </w:rPr>
        <w:t>Entrenador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1455"/>
        <w:gridCol w:w="1939"/>
        <w:gridCol w:w="2987"/>
      </w:tblGrid>
      <w:tr w:rsidR="00C6490A" w:rsidRPr="00C6490A" w14:paraId="6FEAA5BC" w14:textId="77777777" w:rsidTr="00C6490A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49CD9EBA" w14:textId="77777777" w:rsidR="00C6490A" w:rsidRPr="00C6490A" w:rsidRDefault="00C6490A" w:rsidP="00C6490A">
            <w:pPr>
              <w:rPr>
                <w:b/>
                <w:bCs/>
                <w:shd w:val="clear" w:color="auto" w:fill="D9D9D9" w:themeFill="background1" w:themeFillShade="D9"/>
                <w:lang w:val="es-CO"/>
              </w:rPr>
            </w:pPr>
            <w:r w:rsidRPr="00C6490A">
              <w:rPr>
                <w:b/>
                <w:bCs/>
                <w:shd w:val="clear" w:color="auto" w:fill="D9D9D9" w:themeFill="background1" w:themeFillShade="D9"/>
                <w:lang w:val="es-CO"/>
              </w:rPr>
              <w:t>Campo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704F0F99" w14:textId="77777777" w:rsidR="00C6490A" w:rsidRPr="00C6490A" w:rsidRDefault="00C6490A" w:rsidP="00C6490A">
            <w:pPr>
              <w:rPr>
                <w:b/>
                <w:bCs/>
                <w:shd w:val="clear" w:color="auto" w:fill="D9D9D9" w:themeFill="background1" w:themeFillShade="D9"/>
                <w:lang w:val="es-CO"/>
              </w:rPr>
            </w:pPr>
            <w:r w:rsidRPr="00C6490A">
              <w:rPr>
                <w:b/>
                <w:bCs/>
                <w:shd w:val="clear" w:color="auto" w:fill="D9D9D9" w:themeFill="background1" w:themeFillShade="D9"/>
                <w:lang w:val="es-CO"/>
              </w:rPr>
              <w:t>Tipo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24164C1B" w14:textId="77777777" w:rsidR="00C6490A" w:rsidRPr="00C6490A" w:rsidRDefault="00C6490A" w:rsidP="00C6490A">
            <w:pPr>
              <w:rPr>
                <w:b/>
                <w:bCs/>
                <w:shd w:val="clear" w:color="auto" w:fill="D9D9D9" w:themeFill="background1" w:themeFillShade="D9"/>
                <w:lang w:val="es-CO"/>
              </w:rPr>
            </w:pPr>
            <w:r w:rsidRPr="00C6490A">
              <w:rPr>
                <w:b/>
                <w:bCs/>
                <w:shd w:val="clear" w:color="auto" w:fill="D9D9D9" w:themeFill="background1" w:themeFillShade="D9"/>
                <w:lang w:val="es-CO"/>
              </w:rPr>
              <w:t>Clave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06727477" w14:textId="77777777" w:rsidR="00C6490A" w:rsidRPr="00C6490A" w:rsidRDefault="00C6490A" w:rsidP="00C6490A">
            <w:pPr>
              <w:rPr>
                <w:b/>
                <w:bCs/>
                <w:shd w:val="clear" w:color="auto" w:fill="D9D9D9" w:themeFill="background1" w:themeFillShade="D9"/>
                <w:lang w:val="es-CO"/>
              </w:rPr>
            </w:pPr>
            <w:r w:rsidRPr="00C6490A">
              <w:rPr>
                <w:b/>
                <w:bCs/>
                <w:shd w:val="clear" w:color="auto" w:fill="D9D9D9" w:themeFill="background1" w:themeFillShade="D9"/>
                <w:lang w:val="es-CO"/>
              </w:rPr>
              <w:t>Descripción</w:t>
            </w:r>
          </w:p>
        </w:tc>
      </w:tr>
      <w:tr w:rsidR="00C6490A" w:rsidRPr="00C6490A" w14:paraId="5E9EC68C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7E51975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shd w:val="clear" w:color="auto" w:fill="D9D9D9" w:themeFill="background1" w:themeFillShade="D9"/>
                <w:lang w:val="es-CO"/>
              </w:rPr>
              <w:t>usuario_id</w:t>
            </w:r>
          </w:p>
        </w:tc>
        <w:tc>
          <w:tcPr>
            <w:tcW w:w="0" w:type="auto"/>
            <w:vAlign w:val="center"/>
            <w:hideMark/>
          </w:tcPr>
          <w:p w14:paraId="4B0E503B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F28C025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PK, FK→Usuario.id</w:t>
            </w:r>
          </w:p>
        </w:tc>
        <w:tc>
          <w:tcPr>
            <w:tcW w:w="0" w:type="auto"/>
            <w:vAlign w:val="center"/>
            <w:hideMark/>
          </w:tcPr>
          <w:p w14:paraId="59604E0A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Identificador del entrenador.</w:t>
            </w:r>
          </w:p>
        </w:tc>
      </w:tr>
      <w:tr w:rsidR="00C6490A" w:rsidRPr="00C6490A" w14:paraId="1767C349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0C33DECD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espec</w:t>
            </w:r>
            <w:r w:rsidRPr="00C6490A">
              <w:rPr>
                <w:b/>
                <w:bCs/>
                <w:shd w:val="clear" w:color="auto" w:fill="D9D9D9" w:themeFill="background1" w:themeFillShade="D9"/>
                <w:lang w:val="es-CO"/>
              </w:rPr>
              <w:t>ialidad</w:t>
            </w:r>
          </w:p>
        </w:tc>
        <w:tc>
          <w:tcPr>
            <w:tcW w:w="0" w:type="auto"/>
            <w:vAlign w:val="center"/>
            <w:hideMark/>
          </w:tcPr>
          <w:p w14:paraId="3CF70E34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VARCHAR(80)</w:t>
            </w:r>
          </w:p>
        </w:tc>
        <w:tc>
          <w:tcPr>
            <w:tcW w:w="0" w:type="auto"/>
            <w:vAlign w:val="center"/>
            <w:hideMark/>
          </w:tcPr>
          <w:p w14:paraId="6CE8AF6A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359E5D22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P. ej., HIIT, fuerza, yoga.</w:t>
            </w:r>
          </w:p>
        </w:tc>
      </w:tr>
    </w:tbl>
    <w:p w14:paraId="207B05E8" w14:textId="77777777" w:rsidR="00C6490A" w:rsidRDefault="00C6490A" w:rsidP="00953175">
      <w:pPr>
        <w:rPr>
          <w:b/>
          <w:bCs/>
          <w:lang w:val="es-CO"/>
        </w:rPr>
      </w:pPr>
    </w:p>
    <w:p w14:paraId="30B129B9" w14:textId="04CE6D94" w:rsidR="00C6490A" w:rsidRDefault="00C6490A" w:rsidP="00953175">
      <w:pPr>
        <w:rPr>
          <w:b/>
          <w:bCs/>
          <w:lang w:val="es-CO"/>
        </w:rPr>
      </w:pPr>
      <w:r>
        <w:rPr>
          <w:b/>
          <w:bCs/>
          <w:lang w:val="es-CO"/>
        </w:rPr>
        <w:t>Administrador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609"/>
        <w:gridCol w:w="1939"/>
        <w:gridCol w:w="3273"/>
      </w:tblGrid>
      <w:tr w:rsidR="00C6490A" w:rsidRPr="00C6490A" w14:paraId="1DB55FB9" w14:textId="77777777" w:rsidTr="00C6490A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7C0FD66F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Campo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06A26061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Tipo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E582D0D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Clave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37C50DF6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Descripción</w:t>
            </w:r>
          </w:p>
        </w:tc>
      </w:tr>
      <w:tr w:rsidR="00C6490A" w:rsidRPr="00C6490A" w14:paraId="1DE042A8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52260F60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usuario_id</w:t>
            </w:r>
          </w:p>
        </w:tc>
        <w:tc>
          <w:tcPr>
            <w:tcW w:w="0" w:type="auto"/>
            <w:vAlign w:val="center"/>
            <w:hideMark/>
          </w:tcPr>
          <w:p w14:paraId="1928C78B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C7BE807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PK, FK→Usuario.id</w:t>
            </w:r>
          </w:p>
        </w:tc>
        <w:tc>
          <w:tcPr>
            <w:tcW w:w="0" w:type="auto"/>
            <w:vAlign w:val="center"/>
            <w:hideMark/>
          </w:tcPr>
          <w:p w14:paraId="488127CA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Identificador del administrador.</w:t>
            </w:r>
          </w:p>
        </w:tc>
      </w:tr>
      <w:tr w:rsidR="00C6490A" w:rsidRPr="00C6490A" w14:paraId="17E8223A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3F69EB71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lastRenderedPageBreak/>
              <w:t>permisos</w:t>
            </w:r>
          </w:p>
        </w:tc>
        <w:tc>
          <w:tcPr>
            <w:tcW w:w="0" w:type="auto"/>
            <w:vAlign w:val="center"/>
            <w:hideMark/>
          </w:tcPr>
          <w:p w14:paraId="5D7A21AB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16A923C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6078DDF6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Lista/rol de permisos.</w:t>
            </w:r>
          </w:p>
        </w:tc>
      </w:tr>
    </w:tbl>
    <w:p w14:paraId="23279489" w14:textId="77777777" w:rsidR="00C6490A" w:rsidRDefault="00C6490A" w:rsidP="00953175">
      <w:pPr>
        <w:rPr>
          <w:b/>
          <w:bCs/>
          <w:lang w:val="es-CO"/>
        </w:rPr>
      </w:pPr>
    </w:p>
    <w:p w14:paraId="60601BE6" w14:textId="13DD4214" w:rsidR="00C6490A" w:rsidRDefault="00C6490A" w:rsidP="00953175">
      <w:pPr>
        <w:rPr>
          <w:b/>
          <w:bCs/>
          <w:lang w:val="es-CO"/>
        </w:rPr>
      </w:pPr>
      <w:r>
        <w:rPr>
          <w:b/>
          <w:bCs/>
          <w:lang w:val="es-CO"/>
        </w:rPr>
        <w:t>Membresía y pagos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1573"/>
        <w:gridCol w:w="898"/>
        <w:gridCol w:w="2766"/>
      </w:tblGrid>
      <w:tr w:rsidR="00C6490A" w:rsidRPr="00C6490A" w14:paraId="59CDD3CC" w14:textId="77777777" w:rsidTr="00C6490A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533B3D23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Campo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22A547A0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Tipo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39B98BC8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Clave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E345C83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Descripción</w:t>
            </w:r>
          </w:p>
        </w:tc>
      </w:tr>
      <w:tr w:rsidR="00C6490A" w:rsidRPr="00C6490A" w14:paraId="590B846D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48431A84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15D18E3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B909B9F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75AF16D3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Plan comercial.</w:t>
            </w:r>
          </w:p>
        </w:tc>
      </w:tr>
      <w:tr w:rsidR="00C6490A" w:rsidRPr="00C6490A" w14:paraId="608EA3C5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29E43978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337D6B57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VARCHAR(80)</w:t>
            </w:r>
          </w:p>
        </w:tc>
        <w:tc>
          <w:tcPr>
            <w:tcW w:w="0" w:type="auto"/>
            <w:vAlign w:val="center"/>
            <w:hideMark/>
          </w:tcPr>
          <w:p w14:paraId="6D8BABAA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22458867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P. ej., Mensual, Trimestral.</w:t>
            </w:r>
          </w:p>
        </w:tc>
      </w:tr>
      <w:tr w:rsidR="00C6490A" w:rsidRPr="00C6490A" w14:paraId="60977BF2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5B2D99ED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duracion_meses</w:t>
            </w:r>
          </w:p>
        </w:tc>
        <w:tc>
          <w:tcPr>
            <w:tcW w:w="0" w:type="auto"/>
            <w:vAlign w:val="center"/>
            <w:hideMark/>
          </w:tcPr>
          <w:p w14:paraId="7F76FF5F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32FDD65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2E4D252A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1, 3, 6, 12…</w:t>
            </w:r>
          </w:p>
        </w:tc>
      </w:tr>
      <w:tr w:rsidR="00C6490A" w:rsidRPr="00C6490A" w14:paraId="46810FCD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2E7ADBE4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14:paraId="3A527FA9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09F85B54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17D44C55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Precio del plan.</w:t>
            </w:r>
          </w:p>
        </w:tc>
      </w:tr>
    </w:tbl>
    <w:p w14:paraId="566C225D" w14:textId="77777777" w:rsidR="00C6490A" w:rsidRDefault="00C6490A" w:rsidP="00953175">
      <w:pPr>
        <w:rPr>
          <w:b/>
          <w:bCs/>
          <w:lang w:val="es-CO"/>
        </w:rPr>
      </w:pPr>
    </w:p>
    <w:p w14:paraId="6EE05C3A" w14:textId="77777777" w:rsidR="00C6490A" w:rsidRDefault="00C6490A" w:rsidP="00953175">
      <w:pPr>
        <w:rPr>
          <w:b/>
          <w:bCs/>
          <w:lang w:val="es-CO"/>
        </w:rPr>
      </w:pPr>
    </w:p>
    <w:p w14:paraId="00ABF43F" w14:textId="77777777" w:rsidR="00C6490A" w:rsidRDefault="00C6490A" w:rsidP="00953175">
      <w:pPr>
        <w:rPr>
          <w:b/>
          <w:bCs/>
          <w:lang w:val="es-CO"/>
        </w:rPr>
      </w:pPr>
    </w:p>
    <w:p w14:paraId="41C40809" w14:textId="77777777" w:rsidR="00C6490A" w:rsidRDefault="00C6490A" w:rsidP="00953175">
      <w:pPr>
        <w:rPr>
          <w:b/>
          <w:bCs/>
          <w:lang w:val="es-CO"/>
        </w:rPr>
      </w:pPr>
    </w:p>
    <w:p w14:paraId="60390BDC" w14:textId="77777777" w:rsidR="00C6490A" w:rsidRDefault="00C6490A" w:rsidP="00953175">
      <w:pPr>
        <w:rPr>
          <w:b/>
          <w:bCs/>
          <w:lang w:val="es-CO"/>
        </w:rPr>
      </w:pPr>
    </w:p>
    <w:p w14:paraId="5048BAE0" w14:textId="4BA910D4" w:rsidR="00C6490A" w:rsidRDefault="00C6490A" w:rsidP="00953175">
      <w:pPr>
        <w:rPr>
          <w:b/>
          <w:bCs/>
          <w:lang w:val="es-CO"/>
        </w:rPr>
      </w:pPr>
      <w:r>
        <w:rPr>
          <w:b/>
          <w:bCs/>
          <w:lang w:val="es-CO"/>
        </w:rPr>
        <w:t>Pago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3941"/>
        <w:gridCol w:w="1438"/>
        <w:gridCol w:w="1836"/>
      </w:tblGrid>
      <w:tr w:rsidR="00C6490A" w:rsidRPr="00C6490A" w14:paraId="37C8BFAB" w14:textId="77777777" w:rsidTr="00C6490A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2B26A6FA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Campo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04E08809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Tipo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34CF7220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Clave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559F997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Descripción</w:t>
            </w:r>
          </w:p>
        </w:tc>
      </w:tr>
      <w:tr w:rsidR="00C6490A" w:rsidRPr="00C6490A" w14:paraId="67570DC3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2B6DC43C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D0E05B8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DFE281B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6A55597D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Transacción de pago.</w:t>
            </w:r>
          </w:p>
        </w:tc>
      </w:tr>
      <w:tr w:rsidR="00C6490A" w:rsidRPr="00C6490A" w14:paraId="61B1B3FB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1B7EDA0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socio_id</w:t>
            </w:r>
          </w:p>
        </w:tc>
        <w:tc>
          <w:tcPr>
            <w:tcW w:w="0" w:type="auto"/>
            <w:vAlign w:val="center"/>
            <w:hideMark/>
          </w:tcPr>
          <w:p w14:paraId="5823C94C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FEE4EF5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FK→Socio.usuario_id</w:t>
            </w:r>
          </w:p>
        </w:tc>
        <w:tc>
          <w:tcPr>
            <w:tcW w:w="0" w:type="auto"/>
            <w:vAlign w:val="center"/>
            <w:hideMark/>
          </w:tcPr>
          <w:p w14:paraId="245811DB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Quien paga.</w:t>
            </w:r>
          </w:p>
        </w:tc>
      </w:tr>
      <w:tr w:rsidR="00C6490A" w:rsidRPr="00C6490A" w14:paraId="616678AA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79529193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membresia_id</w:t>
            </w:r>
          </w:p>
        </w:tc>
        <w:tc>
          <w:tcPr>
            <w:tcW w:w="0" w:type="auto"/>
            <w:vAlign w:val="center"/>
            <w:hideMark/>
          </w:tcPr>
          <w:p w14:paraId="6FA7BC18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0E7E320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FK→Membresia.id</w:t>
            </w:r>
          </w:p>
        </w:tc>
        <w:tc>
          <w:tcPr>
            <w:tcW w:w="0" w:type="auto"/>
            <w:vAlign w:val="center"/>
            <w:hideMark/>
          </w:tcPr>
          <w:p w14:paraId="2B010696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Membresía liquidada/renovada.</w:t>
            </w:r>
          </w:p>
        </w:tc>
      </w:tr>
      <w:tr w:rsidR="00C6490A" w:rsidRPr="00C6490A" w14:paraId="003752C5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332FF93C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527946B7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19AC51B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7988627D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Fecha del pago.</w:t>
            </w:r>
          </w:p>
        </w:tc>
      </w:tr>
      <w:tr w:rsidR="00C6490A" w:rsidRPr="00C6490A" w14:paraId="3D70B73B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656EFEB2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monto</w:t>
            </w:r>
          </w:p>
        </w:tc>
        <w:tc>
          <w:tcPr>
            <w:tcW w:w="0" w:type="auto"/>
            <w:vAlign w:val="center"/>
            <w:hideMark/>
          </w:tcPr>
          <w:p w14:paraId="6E2DD62B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6F7E203C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54A79E4C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Importe.</w:t>
            </w:r>
          </w:p>
        </w:tc>
      </w:tr>
      <w:tr w:rsidR="00C6490A" w:rsidRPr="00C6490A" w14:paraId="6B4AB9C4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2832224F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lastRenderedPageBreak/>
              <w:t>metodo</w:t>
            </w:r>
          </w:p>
        </w:tc>
        <w:tc>
          <w:tcPr>
            <w:tcW w:w="0" w:type="auto"/>
            <w:vAlign w:val="center"/>
            <w:hideMark/>
          </w:tcPr>
          <w:p w14:paraId="265AFC4E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ENUM('TARJETA','EFECTIVO','TRANSFERENCIA')</w:t>
            </w:r>
          </w:p>
        </w:tc>
        <w:tc>
          <w:tcPr>
            <w:tcW w:w="0" w:type="auto"/>
            <w:vAlign w:val="center"/>
            <w:hideMark/>
          </w:tcPr>
          <w:p w14:paraId="0B8DFA61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60CB1DFF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Medio de pago.</w:t>
            </w:r>
          </w:p>
        </w:tc>
      </w:tr>
      <w:tr w:rsidR="00C6490A" w:rsidRPr="00C6490A" w14:paraId="2C8497E8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2CC59741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3348669D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ENUM('APROBADO','PENDIENTE','RECHAZADO','ANULADO')</w:t>
            </w:r>
          </w:p>
        </w:tc>
        <w:tc>
          <w:tcPr>
            <w:tcW w:w="0" w:type="auto"/>
            <w:vAlign w:val="center"/>
            <w:hideMark/>
          </w:tcPr>
          <w:p w14:paraId="7B95723E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2F4CB33B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Resultado.</w:t>
            </w:r>
          </w:p>
        </w:tc>
      </w:tr>
      <w:tr w:rsidR="00C6490A" w:rsidRPr="00C6490A" w14:paraId="52D7781E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75C45EF8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referencia</w:t>
            </w:r>
          </w:p>
        </w:tc>
        <w:tc>
          <w:tcPr>
            <w:tcW w:w="0" w:type="auto"/>
            <w:vAlign w:val="center"/>
            <w:hideMark/>
          </w:tcPr>
          <w:p w14:paraId="097C3912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VARCHAR(60)</w:t>
            </w:r>
          </w:p>
        </w:tc>
        <w:tc>
          <w:tcPr>
            <w:tcW w:w="0" w:type="auto"/>
            <w:vAlign w:val="center"/>
            <w:hideMark/>
          </w:tcPr>
          <w:p w14:paraId="7DA62D72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6B2A5A4F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Idempotencia/conciliación.</w:t>
            </w:r>
          </w:p>
        </w:tc>
      </w:tr>
    </w:tbl>
    <w:p w14:paraId="7FEDB99A" w14:textId="77777777" w:rsidR="00C6490A" w:rsidRDefault="00C6490A" w:rsidP="00953175">
      <w:pPr>
        <w:rPr>
          <w:b/>
          <w:bCs/>
          <w:lang w:val="es-CO"/>
        </w:rPr>
      </w:pPr>
    </w:p>
    <w:p w14:paraId="43D8F63E" w14:textId="3DEA9517" w:rsidR="00C6490A" w:rsidRDefault="00C6490A" w:rsidP="00953175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Recibo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1576"/>
        <w:gridCol w:w="1280"/>
        <w:gridCol w:w="2257"/>
      </w:tblGrid>
      <w:tr w:rsidR="00C6490A" w:rsidRPr="00C6490A" w14:paraId="1D144A09" w14:textId="77777777" w:rsidTr="00C6490A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68971046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Campo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065839C8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Tipo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01AD53CD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Clave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71747E0A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Descripción</w:t>
            </w:r>
          </w:p>
        </w:tc>
      </w:tr>
      <w:tr w:rsidR="00C6490A" w:rsidRPr="00C6490A" w14:paraId="431EAD2A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2E69042D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DD20213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CA65091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36DB753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Documento de cobro.</w:t>
            </w:r>
          </w:p>
        </w:tc>
      </w:tr>
      <w:tr w:rsidR="00C6490A" w:rsidRPr="00C6490A" w14:paraId="0D1FBFE9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0AE5FF13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pago_id</w:t>
            </w:r>
          </w:p>
        </w:tc>
        <w:tc>
          <w:tcPr>
            <w:tcW w:w="0" w:type="auto"/>
            <w:vAlign w:val="center"/>
            <w:hideMark/>
          </w:tcPr>
          <w:p w14:paraId="34773513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C3BE414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FK→Pago.id</w:t>
            </w:r>
          </w:p>
        </w:tc>
        <w:tc>
          <w:tcPr>
            <w:tcW w:w="0" w:type="auto"/>
            <w:vAlign w:val="center"/>
            <w:hideMark/>
          </w:tcPr>
          <w:p w14:paraId="00A9CCBB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Pago asociado.</w:t>
            </w:r>
          </w:p>
        </w:tc>
      </w:tr>
      <w:tr w:rsidR="00C6490A" w:rsidRPr="00C6490A" w14:paraId="2A8A2820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611F3F0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numero</w:t>
            </w:r>
          </w:p>
        </w:tc>
        <w:tc>
          <w:tcPr>
            <w:tcW w:w="0" w:type="auto"/>
            <w:vAlign w:val="center"/>
            <w:hideMark/>
          </w:tcPr>
          <w:p w14:paraId="49C7F632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VARCHAR(40)</w:t>
            </w:r>
          </w:p>
        </w:tc>
        <w:tc>
          <w:tcPr>
            <w:tcW w:w="0" w:type="auto"/>
            <w:vAlign w:val="center"/>
            <w:hideMark/>
          </w:tcPr>
          <w:p w14:paraId="173CC09C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10B5D3C7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Consecutivo.</w:t>
            </w:r>
          </w:p>
        </w:tc>
      </w:tr>
      <w:tr w:rsidR="00C6490A" w:rsidRPr="00C6490A" w14:paraId="2249DF43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1321B42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fecha_emision</w:t>
            </w:r>
          </w:p>
        </w:tc>
        <w:tc>
          <w:tcPr>
            <w:tcW w:w="0" w:type="auto"/>
            <w:vAlign w:val="center"/>
            <w:hideMark/>
          </w:tcPr>
          <w:p w14:paraId="4A4C7F54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3BD96E0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4B51F5A7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Emisión.</w:t>
            </w:r>
          </w:p>
        </w:tc>
      </w:tr>
      <w:tr w:rsidR="00C6490A" w:rsidRPr="00C6490A" w14:paraId="29BD5B2A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0706CDC8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url_pdf</w:t>
            </w:r>
          </w:p>
        </w:tc>
        <w:tc>
          <w:tcPr>
            <w:tcW w:w="0" w:type="auto"/>
            <w:vAlign w:val="center"/>
            <w:hideMark/>
          </w:tcPr>
          <w:p w14:paraId="2B112D3A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D00CD0E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32C77AC3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Ruta al archivo.</w:t>
            </w:r>
          </w:p>
        </w:tc>
      </w:tr>
    </w:tbl>
    <w:p w14:paraId="5574B1F2" w14:textId="77777777" w:rsidR="00C6490A" w:rsidRDefault="00C6490A" w:rsidP="00953175">
      <w:pPr>
        <w:rPr>
          <w:b/>
          <w:bCs/>
          <w:lang w:val="es-CO"/>
        </w:rPr>
      </w:pPr>
    </w:p>
    <w:p w14:paraId="645AD338" w14:textId="77777777" w:rsidR="00C6490A" w:rsidRDefault="00C6490A" w:rsidP="00953175">
      <w:pPr>
        <w:rPr>
          <w:b/>
          <w:bCs/>
          <w:lang w:val="es-CO"/>
        </w:rPr>
      </w:pPr>
    </w:p>
    <w:p w14:paraId="62F2E142" w14:textId="4CE283C4" w:rsidR="00C6490A" w:rsidRDefault="00C6490A" w:rsidP="00953175">
      <w:pPr>
        <w:rPr>
          <w:b/>
          <w:bCs/>
        </w:rPr>
      </w:pPr>
      <w:r w:rsidRPr="00C6490A">
        <w:rPr>
          <w:b/>
          <w:bCs/>
        </w:rPr>
        <w:t>Clase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3460"/>
        <w:gridCol w:w="1775"/>
        <w:gridCol w:w="1978"/>
      </w:tblGrid>
      <w:tr w:rsidR="00C6490A" w:rsidRPr="00C6490A" w14:paraId="431BA180" w14:textId="77777777" w:rsidTr="00C6490A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61A88A3E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Campo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9CC6922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Tipo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51E9F373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Clave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72D622A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Descripción</w:t>
            </w:r>
          </w:p>
        </w:tc>
      </w:tr>
      <w:tr w:rsidR="00C6490A" w:rsidRPr="00C6490A" w14:paraId="6499DEF9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60F86D7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CB4A9B0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9DEBEFE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152126F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Clase grupal.</w:t>
            </w:r>
          </w:p>
        </w:tc>
      </w:tr>
      <w:tr w:rsidR="00C6490A" w:rsidRPr="00C6490A" w14:paraId="6AA8A5BF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7E0BEE90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entrenador_id</w:t>
            </w:r>
          </w:p>
        </w:tc>
        <w:tc>
          <w:tcPr>
            <w:tcW w:w="0" w:type="auto"/>
            <w:vAlign w:val="center"/>
            <w:hideMark/>
          </w:tcPr>
          <w:p w14:paraId="2ACC1109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1B65085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FK→Entrenador.usuario_id</w:t>
            </w:r>
          </w:p>
        </w:tc>
        <w:tc>
          <w:tcPr>
            <w:tcW w:w="0" w:type="auto"/>
            <w:vAlign w:val="center"/>
            <w:hideMark/>
          </w:tcPr>
          <w:p w14:paraId="7A3BFEBE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Quien imparte.</w:t>
            </w:r>
          </w:p>
        </w:tc>
      </w:tr>
      <w:tr w:rsidR="00C6490A" w:rsidRPr="00C6490A" w14:paraId="1A3FA7E2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62EB91C9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0244C076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VARCHAR(80)</w:t>
            </w:r>
          </w:p>
        </w:tc>
        <w:tc>
          <w:tcPr>
            <w:tcW w:w="0" w:type="auto"/>
            <w:vAlign w:val="center"/>
            <w:hideMark/>
          </w:tcPr>
          <w:p w14:paraId="22982CAF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42F709CC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P. ej., Spinning AM.</w:t>
            </w:r>
          </w:p>
        </w:tc>
      </w:tr>
      <w:tr w:rsidR="00C6490A" w:rsidRPr="00C6490A" w14:paraId="30199A4B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7185B9A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nivel</w:t>
            </w:r>
          </w:p>
        </w:tc>
        <w:tc>
          <w:tcPr>
            <w:tcW w:w="0" w:type="auto"/>
            <w:vAlign w:val="center"/>
            <w:hideMark/>
          </w:tcPr>
          <w:p w14:paraId="1C7ED5E6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VARCHAR(40)</w:t>
            </w:r>
          </w:p>
        </w:tc>
        <w:tc>
          <w:tcPr>
            <w:tcW w:w="0" w:type="auto"/>
            <w:vAlign w:val="center"/>
            <w:hideMark/>
          </w:tcPr>
          <w:p w14:paraId="48E09FD0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6C5FBE6F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Básico/Intermedio/Avanzado.</w:t>
            </w:r>
          </w:p>
        </w:tc>
      </w:tr>
      <w:tr w:rsidR="00C6490A" w:rsidRPr="00C6490A" w14:paraId="5A5D4D21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6140ED5C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lastRenderedPageBreak/>
              <w:t>cupo_maximo</w:t>
            </w:r>
          </w:p>
        </w:tc>
        <w:tc>
          <w:tcPr>
            <w:tcW w:w="0" w:type="auto"/>
            <w:vAlign w:val="center"/>
            <w:hideMark/>
          </w:tcPr>
          <w:p w14:paraId="12DED285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93EE19B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4C61AE01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Capacidad.</w:t>
            </w:r>
          </w:p>
        </w:tc>
      </w:tr>
      <w:tr w:rsidR="00C6490A" w:rsidRPr="00C6490A" w14:paraId="0F094C98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4864D2FD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5EFF123E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ENUM('PROGRAMADA','CANCELADA','COMPLETADA')</w:t>
            </w:r>
          </w:p>
        </w:tc>
        <w:tc>
          <w:tcPr>
            <w:tcW w:w="0" w:type="auto"/>
            <w:vAlign w:val="center"/>
            <w:hideMark/>
          </w:tcPr>
          <w:p w14:paraId="7A6BC8A9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13FDEA11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Estado.</w:t>
            </w:r>
          </w:p>
        </w:tc>
      </w:tr>
    </w:tbl>
    <w:p w14:paraId="56725F93" w14:textId="77777777" w:rsidR="00C6490A" w:rsidRDefault="00C6490A" w:rsidP="00953175">
      <w:pPr>
        <w:rPr>
          <w:b/>
          <w:bCs/>
          <w:lang w:val="es-CO"/>
        </w:rPr>
      </w:pPr>
    </w:p>
    <w:p w14:paraId="5CAA8B45" w14:textId="6E5408DB" w:rsidR="00C6490A" w:rsidRDefault="00C6490A" w:rsidP="00953175">
      <w:pPr>
        <w:rPr>
          <w:b/>
          <w:bCs/>
          <w:lang w:val="es-CO"/>
        </w:rPr>
      </w:pPr>
      <w:r>
        <w:rPr>
          <w:b/>
          <w:bCs/>
          <w:lang w:val="es-CO"/>
        </w:rPr>
        <w:t>Horario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4393"/>
        <w:gridCol w:w="1179"/>
        <w:gridCol w:w="1469"/>
      </w:tblGrid>
      <w:tr w:rsidR="00C6490A" w:rsidRPr="00C6490A" w14:paraId="73AAF8A5" w14:textId="77777777" w:rsidTr="00C6490A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5A4FC0C1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Campo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40A2A340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Tipo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3A5DA0BF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Clave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34EC98B4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Descripción</w:t>
            </w:r>
          </w:p>
        </w:tc>
      </w:tr>
      <w:tr w:rsidR="00C6490A" w:rsidRPr="00C6490A" w14:paraId="114FBA63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0111C82F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clase_id</w:t>
            </w:r>
          </w:p>
        </w:tc>
        <w:tc>
          <w:tcPr>
            <w:tcW w:w="0" w:type="auto"/>
            <w:vAlign w:val="center"/>
            <w:hideMark/>
          </w:tcPr>
          <w:p w14:paraId="22395877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D039936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PK, FK→Clase.id</w:t>
            </w:r>
          </w:p>
        </w:tc>
        <w:tc>
          <w:tcPr>
            <w:tcW w:w="0" w:type="auto"/>
            <w:vAlign w:val="center"/>
            <w:hideMark/>
          </w:tcPr>
          <w:p w14:paraId="5E1972A3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Una clase tiene un horario.</w:t>
            </w:r>
          </w:p>
        </w:tc>
      </w:tr>
      <w:tr w:rsidR="00C6490A" w:rsidRPr="00C6490A" w14:paraId="02184523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3AAE179F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dia_semana</w:t>
            </w:r>
          </w:p>
        </w:tc>
        <w:tc>
          <w:tcPr>
            <w:tcW w:w="0" w:type="auto"/>
            <w:vAlign w:val="center"/>
            <w:hideMark/>
          </w:tcPr>
          <w:p w14:paraId="43CCF651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ENUM('LUN','MAR','MIE','JUE','VIE','SAB','DOM')</w:t>
            </w:r>
          </w:p>
        </w:tc>
        <w:tc>
          <w:tcPr>
            <w:tcW w:w="0" w:type="auto"/>
            <w:vAlign w:val="center"/>
            <w:hideMark/>
          </w:tcPr>
          <w:p w14:paraId="29126D2D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42F31277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Día.</w:t>
            </w:r>
          </w:p>
        </w:tc>
      </w:tr>
      <w:tr w:rsidR="00C6490A" w:rsidRPr="00C6490A" w14:paraId="28F57CEE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78210463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hora_inicio</w:t>
            </w:r>
          </w:p>
        </w:tc>
        <w:tc>
          <w:tcPr>
            <w:tcW w:w="0" w:type="auto"/>
            <w:vAlign w:val="center"/>
            <w:hideMark/>
          </w:tcPr>
          <w:p w14:paraId="25B23E68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210F0AD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1EEDEEF9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Inicio.</w:t>
            </w:r>
          </w:p>
        </w:tc>
      </w:tr>
      <w:tr w:rsidR="00C6490A" w:rsidRPr="00C6490A" w14:paraId="5BDC396A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6CC69252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hora_fin</w:t>
            </w:r>
          </w:p>
        </w:tc>
        <w:tc>
          <w:tcPr>
            <w:tcW w:w="0" w:type="auto"/>
            <w:vAlign w:val="center"/>
            <w:hideMark/>
          </w:tcPr>
          <w:p w14:paraId="18E84828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2224DD75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7B508A72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Fin.</w:t>
            </w:r>
          </w:p>
        </w:tc>
      </w:tr>
      <w:tr w:rsidR="00C6490A" w:rsidRPr="00C6490A" w14:paraId="5CB17745" w14:textId="77777777" w:rsidTr="00C6490A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2A93770B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sala</w:t>
            </w:r>
          </w:p>
        </w:tc>
        <w:tc>
          <w:tcPr>
            <w:tcW w:w="0" w:type="auto"/>
            <w:vAlign w:val="center"/>
            <w:hideMark/>
          </w:tcPr>
          <w:p w14:paraId="764AAB2C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VARCHAR(40)</w:t>
            </w:r>
          </w:p>
        </w:tc>
        <w:tc>
          <w:tcPr>
            <w:tcW w:w="0" w:type="auto"/>
            <w:vAlign w:val="center"/>
            <w:hideMark/>
          </w:tcPr>
          <w:p w14:paraId="2995B072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6E9EC9D2" w14:textId="77777777" w:rsidR="00C6490A" w:rsidRPr="00C6490A" w:rsidRDefault="00C6490A" w:rsidP="00C6490A">
            <w:pPr>
              <w:rPr>
                <w:b/>
                <w:bCs/>
                <w:lang w:val="es-CO"/>
              </w:rPr>
            </w:pPr>
            <w:r w:rsidRPr="00C6490A">
              <w:rPr>
                <w:b/>
                <w:bCs/>
                <w:lang w:val="es-CO"/>
              </w:rPr>
              <w:t>Ambiente/sala.</w:t>
            </w:r>
          </w:p>
        </w:tc>
      </w:tr>
    </w:tbl>
    <w:p w14:paraId="46C26A55" w14:textId="77777777" w:rsidR="00C6490A" w:rsidRDefault="00C6490A" w:rsidP="00953175">
      <w:pPr>
        <w:rPr>
          <w:b/>
          <w:bCs/>
          <w:lang w:val="es-CO"/>
        </w:rPr>
      </w:pPr>
    </w:p>
    <w:p w14:paraId="59504750" w14:textId="34467A8B" w:rsidR="00454F1C" w:rsidRDefault="00454F1C" w:rsidP="00953175">
      <w:pPr>
        <w:rPr>
          <w:b/>
          <w:bCs/>
          <w:lang w:val="es-CO"/>
        </w:rPr>
      </w:pPr>
      <w:r>
        <w:rPr>
          <w:b/>
          <w:bCs/>
          <w:lang w:val="es-CO"/>
        </w:rPr>
        <w:t>Asistencia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3089"/>
        <w:gridCol w:w="2186"/>
        <w:gridCol w:w="2019"/>
      </w:tblGrid>
      <w:tr w:rsidR="00454F1C" w:rsidRPr="00454F1C" w14:paraId="25AED90B" w14:textId="77777777" w:rsidTr="00454F1C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6C1F0E58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Campo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7E76444B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Tipo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A26FB0B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Clave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647989F8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Descripción</w:t>
            </w:r>
          </w:p>
        </w:tc>
      </w:tr>
      <w:tr w:rsidR="00454F1C" w:rsidRPr="00454F1C" w14:paraId="2B0FAF27" w14:textId="77777777" w:rsidTr="00454F1C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3FC94EB1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8DCB205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5A63BDD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5536327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Registro de asistencia.</w:t>
            </w:r>
          </w:p>
        </w:tc>
      </w:tr>
      <w:tr w:rsidR="00454F1C" w:rsidRPr="00454F1C" w14:paraId="4D16522F" w14:textId="77777777" w:rsidTr="00454F1C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3BF38CC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socio_id</w:t>
            </w:r>
          </w:p>
        </w:tc>
        <w:tc>
          <w:tcPr>
            <w:tcW w:w="0" w:type="auto"/>
            <w:vAlign w:val="center"/>
            <w:hideMark/>
          </w:tcPr>
          <w:p w14:paraId="29F2A47B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C9CC944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FK→Socio.usuario_id</w:t>
            </w:r>
          </w:p>
        </w:tc>
        <w:tc>
          <w:tcPr>
            <w:tcW w:w="0" w:type="auto"/>
            <w:vAlign w:val="center"/>
            <w:hideMark/>
          </w:tcPr>
          <w:p w14:paraId="05E21398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Asistente.</w:t>
            </w:r>
          </w:p>
        </w:tc>
      </w:tr>
      <w:tr w:rsidR="00454F1C" w:rsidRPr="00454F1C" w14:paraId="15ABD8F2" w14:textId="77777777" w:rsidTr="00454F1C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6C5BB61B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clase_id</w:t>
            </w:r>
          </w:p>
        </w:tc>
        <w:tc>
          <w:tcPr>
            <w:tcW w:w="0" w:type="auto"/>
            <w:vAlign w:val="center"/>
            <w:hideMark/>
          </w:tcPr>
          <w:p w14:paraId="15660C44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6F15A42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FK→Clase.id</w:t>
            </w:r>
          </w:p>
        </w:tc>
        <w:tc>
          <w:tcPr>
            <w:tcW w:w="0" w:type="auto"/>
            <w:vAlign w:val="center"/>
            <w:hideMark/>
          </w:tcPr>
          <w:p w14:paraId="74204960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Clase tomada.</w:t>
            </w:r>
          </w:p>
        </w:tc>
      </w:tr>
      <w:tr w:rsidR="00454F1C" w:rsidRPr="00454F1C" w14:paraId="63788BC9" w14:textId="77777777" w:rsidTr="00454F1C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7CAE7322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lastRenderedPageBreak/>
              <w:t>fecha</w:t>
            </w:r>
          </w:p>
        </w:tc>
        <w:tc>
          <w:tcPr>
            <w:tcW w:w="0" w:type="auto"/>
            <w:vAlign w:val="center"/>
            <w:hideMark/>
          </w:tcPr>
          <w:p w14:paraId="4B83DA89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C6384ED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30EF32B1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Fecha/hora de control.</w:t>
            </w:r>
          </w:p>
        </w:tc>
      </w:tr>
      <w:tr w:rsidR="00454F1C" w:rsidRPr="00454F1C" w14:paraId="3AA80846" w14:textId="77777777" w:rsidTr="00454F1C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229795E8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2C5EB0BC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ENUM('PRESENTE','AUSENTE')</w:t>
            </w:r>
          </w:p>
        </w:tc>
        <w:tc>
          <w:tcPr>
            <w:tcW w:w="0" w:type="auto"/>
            <w:vAlign w:val="center"/>
            <w:hideMark/>
          </w:tcPr>
          <w:p w14:paraId="47AEF2C4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1DA41435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Resultado.</w:t>
            </w:r>
          </w:p>
        </w:tc>
      </w:tr>
    </w:tbl>
    <w:p w14:paraId="0D7278DD" w14:textId="77777777" w:rsidR="00454F1C" w:rsidRDefault="00454F1C" w:rsidP="00953175">
      <w:pPr>
        <w:rPr>
          <w:b/>
          <w:bCs/>
          <w:lang w:val="es-CO"/>
        </w:rPr>
      </w:pPr>
    </w:p>
    <w:p w14:paraId="39E74828" w14:textId="2308E97C" w:rsidR="00454F1C" w:rsidRDefault="00454F1C" w:rsidP="00953175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Rutina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 w:themeFill="accent1" w:themeFillTint="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1576"/>
        <w:gridCol w:w="2825"/>
        <w:gridCol w:w="1998"/>
      </w:tblGrid>
      <w:tr w:rsidR="00454F1C" w:rsidRPr="00454F1C" w14:paraId="51039D50" w14:textId="77777777" w:rsidTr="00454F1C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32D97D0E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Campo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5C9F3DA7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Tipo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640D1904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Clave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65859720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Descripción</w:t>
            </w:r>
          </w:p>
        </w:tc>
      </w:tr>
      <w:tr w:rsidR="00454F1C" w:rsidRPr="00454F1C" w14:paraId="599DE627" w14:textId="77777777" w:rsidTr="00454F1C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2B6D51D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B1A8537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37553FE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1723F5EB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Plan de ejercicios.</w:t>
            </w:r>
          </w:p>
        </w:tc>
      </w:tr>
      <w:tr w:rsidR="00454F1C" w:rsidRPr="00454F1C" w14:paraId="35E4CC03" w14:textId="77777777" w:rsidTr="00454F1C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9933F56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socio_id</w:t>
            </w:r>
          </w:p>
        </w:tc>
        <w:tc>
          <w:tcPr>
            <w:tcW w:w="0" w:type="auto"/>
            <w:vAlign w:val="center"/>
            <w:hideMark/>
          </w:tcPr>
          <w:p w14:paraId="40F17F90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BB78F6F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FK→Socio.usuario_id</w:t>
            </w:r>
          </w:p>
        </w:tc>
        <w:tc>
          <w:tcPr>
            <w:tcW w:w="0" w:type="auto"/>
            <w:vAlign w:val="center"/>
            <w:hideMark/>
          </w:tcPr>
          <w:p w14:paraId="1C0639D1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Beneficiario.</w:t>
            </w:r>
          </w:p>
        </w:tc>
      </w:tr>
      <w:tr w:rsidR="00454F1C" w:rsidRPr="00454F1C" w14:paraId="09E19561" w14:textId="77777777" w:rsidTr="00454F1C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257354B3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entrenador_id</w:t>
            </w:r>
          </w:p>
        </w:tc>
        <w:tc>
          <w:tcPr>
            <w:tcW w:w="0" w:type="auto"/>
            <w:vAlign w:val="center"/>
            <w:hideMark/>
          </w:tcPr>
          <w:p w14:paraId="5485270D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337F744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FK→Entrenador.usuario_id (NULL)</w:t>
            </w:r>
          </w:p>
        </w:tc>
        <w:tc>
          <w:tcPr>
            <w:tcW w:w="0" w:type="auto"/>
            <w:vAlign w:val="center"/>
            <w:hideMark/>
          </w:tcPr>
          <w:p w14:paraId="6515A180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Quien asigna (opcional).</w:t>
            </w:r>
          </w:p>
        </w:tc>
      </w:tr>
      <w:tr w:rsidR="00454F1C" w:rsidRPr="00454F1C" w14:paraId="5EB3F857" w14:textId="77777777" w:rsidTr="00454F1C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2E2C509A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751CFDC8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VARCHAR(120)</w:t>
            </w:r>
          </w:p>
        </w:tc>
        <w:tc>
          <w:tcPr>
            <w:tcW w:w="0" w:type="auto"/>
            <w:vAlign w:val="center"/>
            <w:hideMark/>
          </w:tcPr>
          <w:p w14:paraId="7440D9B0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76EC34D6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P. ej., fuerza/hipertrofia.</w:t>
            </w:r>
          </w:p>
        </w:tc>
      </w:tr>
      <w:tr w:rsidR="00454F1C" w:rsidRPr="00454F1C" w14:paraId="6279926B" w14:textId="77777777" w:rsidTr="00454F1C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394B1286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fecha_asignacion</w:t>
            </w:r>
          </w:p>
        </w:tc>
        <w:tc>
          <w:tcPr>
            <w:tcW w:w="0" w:type="auto"/>
            <w:vAlign w:val="center"/>
            <w:hideMark/>
          </w:tcPr>
          <w:p w14:paraId="10126E42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E1C89B5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17DBB348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Asignación.</w:t>
            </w:r>
          </w:p>
        </w:tc>
      </w:tr>
      <w:tr w:rsidR="00454F1C" w:rsidRPr="00454F1C" w14:paraId="052537A9" w14:textId="77777777" w:rsidTr="00454F1C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6CF2F4BA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notas</w:t>
            </w:r>
          </w:p>
        </w:tc>
        <w:tc>
          <w:tcPr>
            <w:tcW w:w="0" w:type="auto"/>
            <w:vAlign w:val="center"/>
            <w:hideMark/>
          </w:tcPr>
          <w:p w14:paraId="3FA365F4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A8B0825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42C470B9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Observaciones.</w:t>
            </w:r>
          </w:p>
        </w:tc>
      </w:tr>
    </w:tbl>
    <w:p w14:paraId="0A795998" w14:textId="77777777" w:rsidR="00454F1C" w:rsidRDefault="00454F1C" w:rsidP="00953175">
      <w:pPr>
        <w:rPr>
          <w:b/>
          <w:bCs/>
          <w:lang w:val="es-CO"/>
        </w:rPr>
      </w:pPr>
    </w:p>
    <w:p w14:paraId="28308855" w14:textId="77777777" w:rsidR="00454F1C" w:rsidRDefault="00454F1C" w:rsidP="00953175">
      <w:pPr>
        <w:rPr>
          <w:b/>
          <w:bCs/>
          <w:lang w:val="es-CO"/>
        </w:rPr>
      </w:pPr>
    </w:p>
    <w:p w14:paraId="17C246F8" w14:textId="5C1A3D55" w:rsidR="00454F1C" w:rsidRDefault="00454F1C" w:rsidP="00953175">
      <w:pPr>
        <w:rPr>
          <w:b/>
          <w:bCs/>
        </w:rPr>
      </w:pPr>
      <w:r w:rsidRPr="00454F1C">
        <w:rPr>
          <w:b/>
          <w:bCs/>
        </w:rPr>
        <w:t>Mantenimiento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3849"/>
        <w:gridCol w:w="1270"/>
        <w:gridCol w:w="2031"/>
      </w:tblGrid>
      <w:tr w:rsidR="00454F1C" w:rsidRPr="00454F1C" w14:paraId="4D5057D0" w14:textId="77777777" w:rsidTr="00454F1C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03B4D985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Campo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4C097D89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Tipo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2321CFC8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Clave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632CEB6B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Descripción</w:t>
            </w:r>
          </w:p>
        </w:tc>
      </w:tr>
      <w:tr w:rsidR="00454F1C" w:rsidRPr="00454F1C" w14:paraId="2E786BC5" w14:textId="77777777" w:rsidTr="00454F1C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1E45AEA4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2498884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A071FF9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E625C36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Orden de mantenimiento.</w:t>
            </w:r>
          </w:p>
        </w:tc>
      </w:tr>
      <w:tr w:rsidR="00454F1C" w:rsidRPr="00454F1C" w14:paraId="06413153" w14:textId="77777777" w:rsidTr="00454F1C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5CCB2A79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equipo_id</w:t>
            </w:r>
          </w:p>
        </w:tc>
        <w:tc>
          <w:tcPr>
            <w:tcW w:w="0" w:type="auto"/>
            <w:vAlign w:val="center"/>
            <w:hideMark/>
          </w:tcPr>
          <w:p w14:paraId="79294FDA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0E94D9D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FK→Equipo.id</w:t>
            </w:r>
          </w:p>
        </w:tc>
        <w:tc>
          <w:tcPr>
            <w:tcW w:w="0" w:type="auto"/>
            <w:vAlign w:val="center"/>
            <w:hideMark/>
          </w:tcPr>
          <w:p w14:paraId="51535DC5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Equipo afectado.</w:t>
            </w:r>
          </w:p>
        </w:tc>
      </w:tr>
      <w:tr w:rsidR="00454F1C" w:rsidRPr="00454F1C" w14:paraId="0793D728" w14:textId="77777777" w:rsidTr="00454F1C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0E0E0011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4A254785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3358DC3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088C4085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Fecha de apertura.</w:t>
            </w:r>
          </w:p>
        </w:tc>
      </w:tr>
      <w:tr w:rsidR="00454F1C" w:rsidRPr="00454F1C" w14:paraId="5555F539" w14:textId="77777777" w:rsidTr="00454F1C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4DB1CCC8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909F7CA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VARCHAR(60)</w:t>
            </w:r>
          </w:p>
        </w:tc>
        <w:tc>
          <w:tcPr>
            <w:tcW w:w="0" w:type="auto"/>
            <w:vAlign w:val="center"/>
            <w:hideMark/>
          </w:tcPr>
          <w:p w14:paraId="4E73BFC6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4990DC08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Preventivo/Correctivo.</w:t>
            </w:r>
          </w:p>
        </w:tc>
      </w:tr>
      <w:tr w:rsidR="00454F1C" w:rsidRPr="00454F1C" w14:paraId="46AB393A" w14:textId="77777777" w:rsidTr="00454F1C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5DAD6F23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lastRenderedPageBreak/>
              <w:t>descripcion</w:t>
            </w:r>
          </w:p>
        </w:tc>
        <w:tc>
          <w:tcPr>
            <w:tcW w:w="0" w:type="auto"/>
            <w:vAlign w:val="center"/>
            <w:hideMark/>
          </w:tcPr>
          <w:p w14:paraId="618D6CFA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99A95CE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0A71B14B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Detalle.</w:t>
            </w:r>
          </w:p>
        </w:tc>
      </w:tr>
      <w:tr w:rsidR="00454F1C" w:rsidRPr="00454F1C" w14:paraId="7FFE46E2" w14:textId="77777777" w:rsidTr="00454F1C">
        <w:trPr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14:paraId="31BF3BA4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105FC6B1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ENUM('ABIERTO','EN_PROCESO','CERRADO')</w:t>
            </w:r>
          </w:p>
        </w:tc>
        <w:tc>
          <w:tcPr>
            <w:tcW w:w="0" w:type="auto"/>
            <w:vAlign w:val="center"/>
            <w:hideMark/>
          </w:tcPr>
          <w:p w14:paraId="45562C0C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15E4A799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Estado de la orden.</w:t>
            </w:r>
          </w:p>
        </w:tc>
      </w:tr>
    </w:tbl>
    <w:p w14:paraId="70A8C88D" w14:textId="77777777" w:rsidR="00454F1C" w:rsidRDefault="00454F1C" w:rsidP="00953175">
      <w:pPr>
        <w:rPr>
          <w:b/>
          <w:bCs/>
          <w:lang w:val="es-CO"/>
        </w:rPr>
      </w:pPr>
    </w:p>
    <w:p w14:paraId="6D94F7D0" w14:textId="7820745A" w:rsidR="00454F1C" w:rsidRDefault="00454F1C" w:rsidP="00953175">
      <w:pPr>
        <w:rPr>
          <w:b/>
          <w:bCs/>
          <w:lang w:val="es-CO"/>
        </w:rPr>
      </w:pPr>
      <w:r w:rsidRPr="00454F1C">
        <w:rPr>
          <w:b/>
          <w:bCs/>
          <w:lang w:val="es-CO"/>
        </w:rPr>
        <w:t>Relaciones clave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1340"/>
        <w:gridCol w:w="3832"/>
      </w:tblGrid>
      <w:tr w:rsidR="00454F1C" w:rsidRPr="00454F1C" w14:paraId="25770356" w14:textId="77777777" w:rsidTr="00454F1C">
        <w:trPr>
          <w:tblHeader/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3907B3D0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Relación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789FFA9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Cardinalidad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0421F314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Notas</w:t>
            </w:r>
          </w:p>
        </w:tc>
      </w:tr>
      <w:tr w:rsidR="00454F1C" w:rsidRPr="00454F1C" w14:paraId="4C1D540C" w14:textId="77777777" w:rsidTr="00454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7AF24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Socio — Membresía</w:t>
            </w:r>
          </w:p>
        </w:tc>
        <w:tc>
          <w:tcPr>
            <w:tcW w:w="0" w:type="auto"/>
            <w:vAlign w:val="center"/>
            <w:hideMark/>
          </w:tcPr>
          <w:p w14:paraId="4496DB0F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1 — 0..1</w:t>
            </w:r>
          </w:p>
        </w:tc>
        <w:tc>
          <w:tcPr>
            <w:tcW w:w="0" w:type="auto"/>
            <w:vAlign w:val="center"/>
            <w:hideMark/>
          </w:tcPr>
          <w:p w14:paraId="6A5EA643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Una activa como máximo.</w:t>
            </w:r>
          </w:p>
        </w:tc>
      </w:tr>
      <w:tr w:rsidR="00454F1C" w:rsidRPr="00454F1C" w14:paraId="64170B09" w14:textId="77777777" w:rsidTr="00454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E25EE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Membresía — PlanMembresía</w:t>
            </w:r>
          </w:p>
        </w:tc>
        <w:tc>
          <w:tcPr>
            <w:tcW w:w="0" w:type="auto"/>
            <w:vAlign w:val="center"/>
            <w:hideMark/>
          </w:tcPr>
          <w:p w14:paraId="3171DF92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1 — 1</w:t>
            </w:r>
          </w:p>
        </w:tc>
        <w:tc>
          <w:tcPr>
            <w:tcW w:w="0" w:type="auto"/>
            <w:vAlign w:val="center"/>
            <w:hideMark/>
          </w:tcPr>
          <w:p w14:paraId="789AC225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Toda membresía tiene plan.</w:t>
            </w:r>
          </w:p>
        </w:tc>
      </w:tr>
      <w:tr w:rsidR="00454F1C" w:rsidRPr="00454F1C" w14:paraId="7A0E302C" w14:textId="77777777" w:rsidTr="00454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F5360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Socio — Pago</w:t>
            </w:r>
          </w:p>
        </w:tc>
        <w:tc>
          <w:tcPr>
            <w:tcW w:w="0" w:type="auto"/>
            <w:vAlign w:val="center"/>
            <w:hideMark/>
          </w:tcPr>
          <w:p w14:paraId="5DFE746C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1 — N</w:t>
            </w:r>
          </w:p>
        </w:tc>
        <w:tc>
          <w:tcPr>
            <w:tcW w:w="0" w:type="auto"/>
            <w:vAlign w:val="center"/>
            <w:hideMark/>
          </w:tcPr>
          <w:p w14:paraId="05C53851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Un socio puede realizar muchos pagos.</w:t>
            </w:r>
          </w:p>
        </w:tc>
      </w:tr>
      <w:tr w:rsidR="00454F1C" w:rsidRPr="00454F1C" w14:paraId="521C419A" w14:textId="77777777" w:rsidTr="00454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B0365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Pago — Recibo</w:t>
            </w:r>
          </w:p>
        </w:tc>
        <w:tc>
          <w:tcPr>
            <w:tcW w:w="0" w:type="auto"/>
            <w:vAlign w:val="center"/>
            <w:hideMark/>
          </w:tcPr>
          <w:p w14:paraId="779DF375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1 — 1</w:t>
            </w:r>
          </w:p>
        </w:tc>
        <w:tc>
          <w:tcPr>
            <w:tcW w:w="0" w:type="auto"/>
            <w:vAlign w:val="center"/>
            <w:hideMark/>
          </w:tcPr>
          <w:p w14:paraId="0191D16F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Cada pago genera un recibo.</w:t>
            </w:r>
          </w:p>
        </w:tc>
      </w:tr>
      <w:tr w:rsidR="00454F1C" w:rsidRPr="00454F1C" w14:paraId="7E6F266D" w14:textId="77777777" w:rsidTr="00454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D8638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Pago — Membresía</w:t>
            </w:r>
          </w:p>
        </w:tc>
        <w:tc>
          <w:tcPr>
            <w:tcW w:w="0" w:type="auto"/>
            <w:vAlign w:val="center"/>
            <w:hideMark/>
          </w:tcPr>
          <w:p w14:paraId="1EE2C60C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1 — 1</w:t>
            </w:r>
          </w:p>
        </w:tc>
        <w:tc>
          <w:tcPr>
            <w:tcW w:w="0" w:type="auto"/>
            <w:vAlign w:val="center"/>
            <w:hideMark/>
          </w:tcPr>
          <w:p w14:paraId="7CD47A92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Pago liquida/renueva una membresía.</w:t>
            </w:r>
          </w:p>
        </w:tc>
      </w:tr>
      <w:tr w:rsidR="00454F1C" w:rsidRPr="00454F1C" w14:paraId="6E51A441" w14:textId="77777777" w:rsidTr="00454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21950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Entrenador — Clase</w:t>
            </w:r>
          </w:p>
        </w:tc>
        <w:tc>
          <w:tcPr>
            <w:tcW w:w="0" w:type="auto"/>
            <w:vAlign w:val="center"/>
            <w:hideMark/>
          </w:tcPr>
          <w:p w14:paraId="7C31D352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1 — N</w:t>
            </w:r>
          </w:p>
        </w:tc>
        <w:tc>
          <w:tcPr>
            <w:tcW w:w="0" w:type="auto"/>
            <w:vAlign w:val="center"/>
            <w:hideMark/>
          </w:tcPr>
          <w:p w14:paraId="1E84F903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Un entrenador imparte varias clases.</w:t>
            </w:r>
          </w:p>
        </w:tc>
      </w:tr>
      <w:tr w:rsidR="00454F1C" w:rsidRPr="00454F1C" w14:paraId="369A11AA" w14:textId="77777777" w:rsidTr="00454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74C58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Clase — Horario</w:t>
            </w:r>
          </w:p>
        </w:tc>
        <w:tc>
          <w:tcPr>
            <w:tcW w:w="0" w:type="auto"/>
            <w:vAlign w:val="center"/>
            <w:hideMark/>
          </w:tcPr>
          <w:p w14:paraId="11D8BA31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1 — 1</w:t>
            </w:r>
          </w:p>
        </w:tc>
        <w:tc>
          <w:tcPr>
            <w:tcW w:w="0" w:type="auto"/>
            <w:vAlign w:val="center"/>
            <w:hideMark/>
          </w:tcPr>
          <w:p w14:paraId="426BA4B2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Un horario por clase (modelo simple).</w:t>
            </w:r>
          </w:p>
        </w:tc>
      </w:tr>
      <w:tr w:rsidR="00454F1C" w:rsidRPr="00454F1C" w14:paraId="4F4A939F" w14:textId="77777777" w:rsidTr="00454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467CC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Socio — Reserva — Clase</w:t>
            </w:r>
          </w:p>
        </w:tc>
        <w:tc>
          <w:tcPr>
            <w:tcW w:w="0" w:type="auto"/>
            <w:vAlign w:val="center"/>
            <w:hideMark/>
          </w:tcPr>
          <w:p w14:paraId="712ECA0F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1 — N — 1</w:t>
            </w:r>
          </w:p>
        </w:tc>
        <w:tc>
          <w:tcPr>
            <w:tcW w:w="0" w:type="auto"/>
            <w:vAlign w:val="center"/>
            <w:hideMark/>
          </w:tcPr>
          <w:p w14:paraId="2B0A9032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Reserva como entidad de unión.</w:t>
            </w:r>
          </w:p>
        </w:tc>
      </w:tr>
      <w:tr w:rsidR="00454F1C" w:rsidRPr="00454F1C" w14:paraId="739DEA04" w14:textId="77777777" w:rsidTr="00454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E2335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Socio — Asistencia — Clase</w:t>
            </w:r>
          </w:p>
        </w:tc>
        <w:tc>
          <w:tcPr>
            <w:tcW w:w="0" w:type="auto"/>
            <w:vAlign w:val="center"/>
            <w:hideMark/>
          </w:tcPr>
          <w:p w14:paraId="6869B065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1 — N — 1</w:t>
            </w:r>
          </w:p>
        </w:tc>
        <w:tc>
          <w:tcPr>
            <w:tcW w:w="0" w:type="auto"/>
            <w:vAlign w:val="center"/>
            <w:hideMark/>
          </w:tcPr>
          <w:p w14:paraId="39A1148B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Registro histórico.</w:t>
            </w:r>
          </w:p>
        </w:tc>
      </w:tr>
      <w:tr w:rsidR="00454F1C" w:rsidRPr="00454F1C" w14:paraId="2510C8D8" w14:textId="77777777" w:rsidTr="00454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78D46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Socio — Rutina</w:t>
            </w:r>
          </w:p>
        </w:tc>
        <w:tc>
          <w:tcPr>
            <w:tcW w:w="0" w:type="auto"/>
            <w:vAlign w:val="center"/>
            <w:hideMark/>
          </w:tcPr>
          <w:p w14:paraId="6463669B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1 — N</w:t>
            </w:r>
          </w:p>
        </w:tc>
        <w:tc>
          <w:tcPr>
            <w:tcW w:w="0" w:type="auto"/>
            <w:vAlign w:val="center"/>
            <w:hideMark/>
          </w:tcPr>
          <w:p w14:paraId="546440A4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Puede tener múltiples rutinas.</w:t>
            </w:r>
          </w:p>
        </w:tc>
      </w:tr>
      <w:tr w:rsidR="00454F1C" w:rsidRPr="00454F1C" w14:paraId="7D8BD91A" w14:textId="77777777" w:rsidTr="00454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5C437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Rutina — Ejercicio</w:t>
            </w:r>
          </w:p>
        </w:tc>
        <w:tc>
          <w:tcPr>
            <w:tcW w:w="0" w:type="auto"/>
            <w:vAlign w:val="center"/>
            <w:hideMark/>
          </w:tcPr>
          <w:p w14:paraId="627518DE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1 — 1..N</w:t>
            </w:r>
          </w:p>
        </w:tc>
        <w:tc>
          <w:tcPr>
            <w:tcW w:w="0" w:type="auto"/>
            <w:vAlign w:val="center"/>
            <w:hideMark/>
          </w:tcPr>
          <w:p w14:paraId="4147E0E7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Composición.</w:t>
            </w:r>
          </w:p>
        </w:tc>
      </w:tr>
      <w:tr w:rsidR="00454F1C" w:rsidRPr="00454F1C" w14:paraId="63E08697" w14:textId="77777777" w:rsidTr="00454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4BCD1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Equipo — Mantenimiento</w:t>
            </w:r>
          </w:p>
        </w:tc>
        <w:tc>
          <w:tcPr>
            <w:tcW w:w="0" w:type="auto"/>
            <w:vAlign w:val="center"/>
            <w:hideMark/>
          </w:tcPr>
          <w:p w14:paraId="2B9CA03A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1 — N</w:t>
            </w:r>
          </w:p>
        </w:tc>
        <w:tc>
          <w:tcPr>
            <w:tcW w:w="0" w:type="auto"/>
            <w:vAlign w:val="center"/>
            <w:hideMark/>
          </w:tcPr>
          <w:p w14:paraId="32BBA61D" w14:textId="77777777" w:rsidR="00454F1C" w:rsidRPr="00454F1C" w:rsidRDefault="00454F1C" w:rsidP="00454F1C">
            <w:pPr>
              <w:rPr>
                <w:b/>
                <w:bCs/>
                <w:lang w:val="es-CO"/>
              </w:rPr>
            </w:pPr>
            <w:r w:rsidRPr="00454F1C">
              <w:rPr>
                <w:b/>
                <w:bCs/>
                <w:lang w:val="es-CO"/>
              </w:rPr>
              <w:t>Historial de órdenes.</w:t>
            </w:r>
          </w:p>
        </w:tc>
      </w:tr>
    </w:tbl>
    <w:p w14:paraId="31EB909E" w14:textId="77777777" w:rsidR="00454F1C" w:rsidRDefault="00454F1C" w:rsidP="00953175">
      <w:pPr>
        <w:rPr>
          <w:b/>
          <w:bCs/>
          <w:lang w:val="es-CO"/>
        </w:rPr>
      </w:pPr>
    </w:p>
    <w:p w14:paraId="09477A4E" w14:textId="65CF7697" w:rsidR="009E68CB" w:rsidRDefault="009E68CB" w:rsidP="00953175">
      <w:pPr>
        <w:rPr>
          <w:b/>
          <w:bCs/>
        </w:rPr>
      </w:pPr>
      <w:r w:rsidRPr="009E68CB">
        <w:rPr>
          <w:b/>
          <w:bCs/>
        </w:rPr>
        <w:t>Diagrama de Clases UML</w:t>
      </w:r>
    </w:p>
    <w:p w14:paraId="451BE296" w14:textId="2CE41D2B" w:rsidR="009E68CB" w:rsidRPr="00454F1C" w:rsidRDefault="00D845DB" w:rsidP="00953175">
      <w:pPr>
        <w:rPr>
          <w:b/>
          <w:bCs/>
          <w:lang w:val="es-CO"/>
        </w:rPr>
      </w:pPr>
      <w:r w:rsidRPr="00D845DB">
        <w:rPr>
          <w:b/>
          <w:bCs/>
          <w:lang w:val="es-CO"/>
        </w:rPr>
        <w:lastRenderedPageBreak/>
        <w:drawing>
          <wp:inline distT="0" distB="0" distL="0" distR="0" wp14:anchorId="463FC600" wp14:editId="0F95DD4F">
            <wp:extent cx="5219700" cy="2998470"/>
            <wp:effectExtent l="0" t="0" r="0" b="0"/>
            <wp:docPr id="657262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62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8CB" w:rsidRPr="00454F1C" w:rsidSect="00086720">
      <w:headerReference w:type="default" r:id="rId13"/>
      <w:footerReference w:type="defaul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38321" w14:textId="77777777" w:rsidR="00250DD2" w:rsidRDefault="00250DD2" w:rsidP="00C50246">
      <w:pPr>
        <w:spacing w:line="240" w:lineRule="auto"/>
      </w:pPr>
      <w:r>
        <w:separator/>
      </w:r>
    </w:p>
  </w:endnote>
  <w:endnote w:type="continuationSeparator" w:id="0">
    <w:p w14:paraId="5B2DB88F" w14:textId="77777777" w:rsidR="00250DD2" w:rsidRDefault="00250DD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nitOT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B2F20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25A3C074" wp14:editId="161AE834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BE89F8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B66F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A3C07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66BE89F8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B66F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14AC000" wp14:editId="4BB480D0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889112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4AC000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B889112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4FB98C4" w14:textId="77777777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359B6" w14:textId="77777777" w:rsidR="00250DD2" w:rsidRDefault="00250DD2" w:rsidP="00C50246">
      <w:pPr>
        <w:spacing w:line="240" w:lineRule="auto"/>
      </w:pPr>
      <w:r>
        <w:separator/>
      </w:r>
    </w:p>
  </w:footnote>
  <w:footnote w:type="continuationSeparator" w:id="0">
    <w:p w14:paraId="3EECC9C2" w14:textId="77777777" w:rsidR="00250DD2" w:rsidRDefault="00250DD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C3E8D32" w14:textId="77777777" w:rsidTr="00454F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6F3F2C21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58CF2E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6B4FB77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359F4DF" w14:textId="77777777" w:rsidTr="00454F1C">
      <w:trPr>
        <w:trHeight w:val="342"/>
      </w:trPr>
      <w:tc>
        <w:tcPr>
          <w:tcW w:w="2552" w:type="dxa"/>
          <w:vMerge w:val="restart"/>
        </w:tcPr>
        <w:p w14:paraId="36BBBB43" w14:textId="2397D75B" w:rsidR="00A90972" w:rsidRPr="00472B27" w:rsidRDefault="00610733" w:rsidP="00430DA3">
          <w:pPr>
            <w:pStyle w:val="Textocajaactividades"/>
          </w:pPr>
          <w:r w:rsidRPr="00610733">
            <w:t>Procesos en Ingeniería del Software</w:t>
          </w:r>
        </w:p>
      </w:tc>
      <w:tc>
        <w:tcPr>
          <w:tcW w:w="3827" w:type="dxa"/>
        </w:tcPr>
        <w:p w14:paraId="5B0BDC2B" w14:textId="48E7DEA2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5F4F1F">
            <w:rPr>
              <w:sz w:val="22"/>
              <w:szCs w:val="22"/>
            </w:rPr>
            <w:t>Bocanegra Capera</w:t>
          </w:r>
        </w:p>
      </w:tc>
      <w:tc>
        <w:tcPr>
          <w:tcW w:w="1831" w:type="dxa"/>
          <w:vMerge w:val="restart"/>
        </w:tcPr>
        <w:p w14:paraId="710A4DDC" w14:textId="3E2428F8" w:rsidR="00A90972" w:rsidRPr="00472B27" w:rsidRDefault="005F4F1F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1/ 09/2025</w:t>
          </w:r>
        </w:p>
      </w:tc>
    </w:tr>
    <w:tr w:rsidR="00A90972" w14:paraId="3F7C6A7A" w14:textId="77777777" w:rsidTr="00454F1C">
      <w:trPr>
        <w:trHeight w:val="342"/>
      </w:trPr>
      <w:tc>
        <w:tcPr>
          <w:tcW w:w="2552" w:type="dxa"/>
          <w:vMerge/>
        </w:tcPr>
        <w:p w14:paraId="1D13E3E8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1F1B0D68" w14:textId="58BBF76C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5F4F1F">
            <w:rPr>
              <w:sz w:val="22"/>
              <w:szCs w:val="22"/>
            </w:rPr>
            <w:t xml:space="preserve"> Oscar David</w:t>
          </w:r>
        </w:p>
      </w:tc>
      <w:tc>
        <w:tcPr>
          <w:tcW w:w="1831" w:type="dxa"/>
          <w:vMerge/>
        </w:tcPr>
        <w:p w14:paraId="6BDE0540" w14:textId="77777777" w:rsidR="00A90972" w:rsidRDefault="00A90972" w:rsidP="00A90972">
          <w:pPr>
            <w:pStyle w:val="Encabezado"/>
          </w:pPr>
        </w:p>
      </w:tc>
    </w:tr>
  </w:tbl>
  <w:p w14:paraId="230D9879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1F23"/>
    <w:multiLevelType w:val="hybridMultilevel"/>
    <w:tmpl w:val="42E80C76"/>
    <w:lvl w:ilvl="0" w:tplc="18A26114">
      <w:start w:val="1"/>
      <w:numFmt w:val="bullet"/>
      <w:pStyle w:val="02Vietas"/>
      <w:lvlText w:val="▸"/>
      <w:lvlJc w:val="left"/>
      <w:pPr>
        <w:ind w:left="644" w:hanging="360"/>
      </w:pPr>
      <w:rPr>
        <w:rFonts w:ascii="UnitOT" w:hAnsi="UnitOT" w:hint="default"/>
        <w:b w:val="0"/>
        <w:i w:val="0"/>
        <w:color w:val="00B0F0"/>
        <w:sz w:val="22"/>
      </w:rPr>
    </w:lvl>
    <w:lvl w:ilvl="1" w:tplc="4948BAE8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00B0F0"/>
        <w:sz w:val="18"/>
      </w:rPr>
    </w:lvl>
    <w:lvl w:ilvl="2" w:tplc="0C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32E8A"/>
    <w:multiLevelType w:val="hybridMultilevel"/>
    <w:tmpl w:val="1DD0184C"/>
    <w:lvl w:ilvl="0" w:tplc="18A26114">
      <w:start w:val="1"/>
      <w:numFmt w:val="bullet"/>
      <w:lvlText w:val="▸"/>
      <w:lvlJc w:val="left"/>
      <w:pPr>
        <w:ind w:left="644" w:hanging="360"/>
      </w:pPr>
      <w:rPr>
        <w:rFonts w:ascii="UnitOT" w:hAnsi="UnitOT" w:hint="default"/>
        <w:b w:val="0"/>
        <w:i w:val="0"/>
        <w:color w:val="00B0F0"/>
        <w:sz w:val="22"/>
      </w:rPr>
    </w:lvl>
    <w:lvl w:ilvl="1" w:tplc="4948BAE8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00B0F0"/>
        <w:sz w:val="18"/>
      </w:rPr>
    </w:lvl>
    <w:lvl w:ilvl="2" w:tplc="0C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0F974BE1"/>
    <w:multiLevelType w:val="hybridMultilevel"/>
    <w:tmpl w:val="D5E8C9F8"/>
    <w:lvl w:ilvl="0" w:tplc="3B72D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5BA37EB"/>
    <w:multiLevelType w:val="multilevel"/>
    <w:tmpl w:val="B37C3B20"/>
    <w:numStyleLink w:val="VietasUNIR"/>
  </w:abstractNum>
  <w:abstractNum w:abstractNumId="8" w15:restartNumberingAfterBreak="0">
    <w:nsid w:val="17FF37D8"/>
    <w:multiLevelType w:val="multilevel"/>
    <w:tmpl w:val="B0E0186E"/>
    <w:numStyleLink w:val="NmeracinTest"/>
  </w:abstractNum>
  <w:abstractNum w:abstractNumId="9" w15:restartNumberingAfterBreak="0">
    <w:nsid w:val="19032AB4"/>
    <w:multiLevelType w:val="multilevel"/>
    <w:tmpl w:val="B37C3B20"/>
    <w:numStyleLink w:val="VietasUNIR"/>
  </w:abstractNum>
  <w:abstractNum w:abstractNumId="10" w15:restartNumberingAfterBreak="0">
    <w:nsid w:val="1E9A2782"/>
    <w:multiLevelType w:val="multilevel"/>
    <w:tmpl w:val="B37C3B20"/>
    <w:numStyleLink w:val="VietasUNIR"/>
  </w:abstractNum>
  <w:abstractNum w:abstractNumId="11" w15:restartNumberingAfterBreak="0">
    <w:nsid w:val="2DD50359"/>
    <w:multiLevelType w:val="multilevel"/>
    <w:tmpl w:val="B37C3B20"/>
    <w:numStyleLink w:val="VietasUNIR"/>
  </w:abstractNum>
  <w:abstractNum w:abstractNumId="12" w15:restartNumberingAfterBreak="0">
    <w:nsid w:val="306A19DD"/>
    <w:multiLevelType w:val="multilevel"/>
    <w:tmpl w:val="FCB6914A"/>
    <w:numStyleLink w:val="VietasUNIRcombinada"/>
  </w:abstractNum>
  <w:abstractNum w:abstractNumId="1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314134D7"/>
    <w:multiLevelType w:val="multilevel"/>
    <w:tmpl w:val="B37C3B20"/>
    <w:numStyleLink w:val="VietasUNIR"/>
  </w:abstractNum>
  <w:abstractNum w:abstractNumId="15" w15:restartNumberingAfterBreak="0">
    <w:nsid w:val="31C63678"/>
    <w:multiLevelType w:val="multilevel"/>
    <w:tmpl w:val="B0E0186E"/>
    <w:numStyleLink w:val="NmeracinTest"/>
  </w:abstractNum>
  <w:abstractNum w:abstractNumId="16" w15:restartNumberingAfterBreak="0">
    <w:nsid w:val="32E413C9"/>
    <w:multiLevelType w:val="multilevel"/>
    <w:tmpl w:val="FCB6914A"/>
    <w:numStyleLink w:val="VietasUNIRcombinada"/>
  </w:abstractNum>
  <w:abstractNum w:abstractNumId="17" w15:restartNumberingAfterBreak="0">
    <w:nsid w:val="374D34AD"/>
    <w:multiLevelType w:val="multilevel"/>
    <w:tmpl w:val="B37C3B20"/>
    <w:numStyleLink w:val="VietasUNIR"/>
  </w:abstractNum>
  <w:abstractNum w:abstractNumId="18" w15:restartNumberingAfterBreak="0">
    <w:nsid w:val="3798755D"/>
    <w:multiLevelType w:val="multilevel"/>
    <w:tmpl w:val="B37C3B20"/>
    <w:numStyleLink w:val="VietasUNIR"/>
  </w:abstractNum>
  <w:abstractNum w:abstractNumId="19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E26EC1"/>
    <w:multiLevelType w:val="multilevel"/>
    <w:tmpl w:val="FCB6914A"/>
    <w:numStyleLink w:val="VietasUNIRcombinada"/>
  </w:abstractNum>
  <w:abstractNum w:abstractNumId="21" w15:restartNumberingAfterBreak="0">
    <w:nsid w:val="4D255449"/>
    <w:multiLevelType w:val="multilevel"/>
    <w:tmpl w:val="B37C3B20"/>
    <w:numStyleLink w:val="VietasUNIR"/>
  </w:abstractNum>
  <w:abstractNum w:abstractNumId="22" w15:restartNumberingAfterBreak="0">
    <w:nsid w:val="504F1C54"/>
    <w:multiLevelType w:val="hybridMultilevel"/>
    <w:tmpl w:val="E44E2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6174E"/>
    <w:multiLevelType w:val="multilevel"/>
    <w:tmpl w:val="B37C3B20"/>
    <w:numStyleLink w:val="VietasUNIR"/>
  </w:abstractNum>
  <w:abstractNum w:abstractNumId="24" w15:restartNumberingAfterBreak="0">
    <w:nsid w:val="5AA5475E"/>
    <w:multiLevelType w:val="hybridMultilevel"/>
    <w:tmpl w:val="4E104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6D13347"/>
    <w:multiLevelType w:val="multilevel"/>
    <w:tmpl w:val="B37C3B20"/>
    <w:numStyleLink w:val="VietasUNIR"/>
  </w:abstractNum>
  <w:abstractNum w:abstractNumId="27" w15:restartNumberingAfterBreak="0">
    <w:nsid w:val="68EB5908"/>
    <w:multiLevelType w:val="multilevel"/>
    <w:tmpl w:val="B37C3B20"/>
    <w:numStyleLink w:val="VietasUNIR"/>
  </w:abstractNum>
  <w:abstractNum w:abstractNumId="28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C542083"/>
    <w:multiLevelType w:val="multilevel"/>
    <w:tmpl w:val="B0E0186E"/>
    <w:numStyleLink w:val="NmeracinTest"/>
  </w:abstractNum>
  <w:abstractNum w:abstractNumId="30" w15:restartNumberingAfterBreak="0">
    <w:nsid w:val="7AF55D84"/>
    <w:multiLevelType w:val="multilevel"/>
    <w:tmpl w:val="B37C3B20"/>
    <w:numStyleLink w:val="VietasUNIR"/>
  </w:abstractNum>
  <w:abstractNum w:abstractNumId="31" w15:restartNumberingAfterBreak="0">
    <w:nsid w:val="7D254355"/>
    <w:multiLevelType w:val="multilevel"/>
    <w:tmpl w:val="B37C3B20"/>
    <w:numStyleLink w:val="VietasUNIR"/>
  </w:abstractNum>
  <w:abstractNum w:abstractNumId="3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97125584">
    <w:abstractNumId w:val="2"/>
  </w:num>
  <w:num w:numId="2" w16cid:durableId="1006371612">
    <w:abstractNumId w:val="17"/>
  </w:num>
  <w:num w:numId="3" w16cid:durableId="184566402">
    <w:abstractNumId w:val="31"/>
  </w:num>
  <w:num w:numId="4" w16cid:durableId="1723097735">
    <w:abstractNumId w:val="18"/>
  </w:num>
  <w:num w:numId="5" w16cid:durableId="407388568">
    <w:abstractNumId w:val="10"/>
  </w:num>
  <w:num w:numId="6" w16cid:durableId="1896089777">
    <w:abstractNumId w:val="6"/>
  </w:num>
  <w:num w:numId="7" w16cid:durableId="150369654">
    <w:abstractNumId w:val="25"/>
  </w:num>
  <w:num w:numId="8" w16cid:durableId="66728999">
    <w:abstractNumId w:val="9"/>
  </w:num>
  <w:num w:numId="9" w16cid:durableId="986327161">
    <w:abstractNumId w:val="28"/>
  </w:num>
  <w:num w:numId="10" w16cid:durableId="1992050973">
    <w:abstractNumId w:val="3"/>
  </w:num>
  <w:num w:numId="11" w16cid:durableId="672296827">
    <w:abstractNumId w:val="32"/>
  </w:num>
  <w:num w:numId="12" w16cid:durableId="704716442">
    <w:abstractNumId w:val="5"/>
  </w:num>
  <w:num w:numId="13" w16cid:durableId="1715883176">
    <w:abstractNumId w:val="13"/>
  </w:num>
  <w:num w:numId="14" w16cid:durableId="1473517499">
    <w:abstractNumId w:val="15"/>
  </w:num>
  <w:num w:numId="15" w16cid:durableId="744645469">
    <w:abstractNumId w:val="27"/>
  </w:num>
  <w:num w:numId="16" w16cid:durableId="1039432230">
    <w:abstractNumId w:val="21"/>
  </w:num>
  <w:num w:numId="17" w16cid:durableId="1129931321">
    <w:abstractNumId w:val="14"/>
  </w:num>
  <w:num w:numId="18" w16cid:durableId="1178302958">
    <w:abstractNumId w:val="29"/>
  </w:num>
  <w:num w:numId="19" w16cid:durableId="548079238">
    <w:abstractNumId w:val="7"/>
  </w:num>
  <w:num w:numId="20" w16cid:durableId="1263952112">
    <w:abstractNumId w:val="12"/>
  </w:num>
  <w:num w:numId="21" w16cid:durableId="1726489794">
    <w:abstractNumId w:val="20"/>
  </w:num>
  <w:num w:numId="22" w16cid:durableId="2002462106">
    <w:abstractNumId w:val="11"/>
  </w:num>
  <w:num w:numId="23" w16cid:durableId="1832674562">
    <w:abstractNumId w:val="8"/>
  </w:num>
  <w:num w:numId="24" w16cid:durableId="290020614">
    <w:abstractNumId w:val="30"/>
  </w:num>
  <w:num w:numId="25" w16cid:durableId="593540">
    <w:abstractNumId w:val="4"/>
  </w:num>
  <w:num w:numId="26" w16cid:durableId="747731866">
    <w:abstractNumId w:val="26"/>
  </w:num>
  <w:num w:numId="27" w16cid:durableId="430200141">
    <w:abstractNumId w:val="23"/>
  </w:num>
  <w:num w:numId="28" w16cid:durableId="1894074497">
    <w:abstractNumId w:val="16"/>
  </w:num>
  <w:num w:numId="29" w16cid:durableId="895942989">
    <w:abstractNumId w:val="0"/>
  </w:num>
  <w:num w:numId="30" w16cid:durableId="1868372582">
    <w:abstractNumId w:val="19"/>
  </w:num>
  <w:num w:numId="31" w16cid:durableId="48043489">
    <w:abstractNumId w:val="0"/>
  </w:num>
  <w:num w:numId="32" w16cid:durableId="1574388909">
    <w:abstractNumId w:val="19"/>
  </w:num>
  <w:num w:numId="33" w16cid:durableId="883060057">
    <w:abstractNumId w:val="1"/>
  </w:num>
  <w:num w:numId="34" w16cid:durableId="1447457701">
    <w:abstractNumId w:val="22"/>
  </w:num>
  <w:num w:numId="35" w16cid:durableId="1585845925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1F28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2FE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1F7980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0DD2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8B6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30DA3"/>
    <w:rsid w:val="00446F8B"/>
    <w:rsid w:val="004476D3"/>
    <w:rsid w:val="004478AD"/>
    <w:rsid w:val="00454F1C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D2147"/>
    <w:rsid w:val="005E0B6D"/>
    <w:rsid w:val="005E6742"/>
    <w:rsid w:val="005F240A"/>
    <w:rsid w:val="005F2851"/>
    <w:rsid w:val="005F4F1F"/>
    <w:rsid w:val="00610733"/>
    <w:rsid w:val="00611689"/>
    <w:rsid w:val="00613DB8"/>
    <w:rsid w:val="00615751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4350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757"/>
    <w:rsid w:val="008A55F8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262B"/>
    <w:rsid w:val="00953175"/>
    <w:rsid w:val="0095328C"/>
    <w:rsid w:val="009546DA"/>
    <w:rsid w:val="009563DF"/>
    <w:rsid w:val="00962EC2"/>
    <w:rsid w:val="00963D71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68CB"/>
    <w:rsid w:val="009E76FD"/>
    <w:rsid w:val="009F18E9"/>
    <w:rsid w:val="009F7B85"/>
    <w:rsid w:val="00A17600"/>
    <w:rsid w:val="00A20F71"/>
    <w:rsid w:val="00A320E7"/>
    <w:rsid w:val="00A4761C"/>
    <w:rsid w:val="00A60E8D"/>
    <w:rsid w:val="00A639D4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0FEA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66FD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490A"/>
    <w:rsid w:val="00C65063"/>
    <w:rsid w:val="00C67873"/>
    <w:rsid w:val="00C8543E"/>
    <w:rsid w:val="00C86DC4"/>
    <w:rsid w:val="00C870D5"/>
    <w:rsid w:val="00C876E4"/>
    <w:rsid w:val="00C92BE5"/>
    <w:rsid w:val="00C9773A"/>
    <w:rsid w:val="00CC22FD"/>
    <w:rsid w:val="00CD7181"/>
    <w:rsid w:val="00CF1CAE"/>
    <w:rsid w:val="00D043D3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845DB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05E46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42D"/>
    <w:rsid w:val="00F16F2F"/>
    <w:rsid w:val="00F22D8E"/>
    <w:rsid w:val="00F3027B"/>
    <w:rsid w:val="00F403FC"/>
    <w:rsid w:val="00F4274A"/>
    <w:rsid w:val="00F46137"/>
    <w:rsid w:val="00F5023C"/>
    <w:rsid w:val="00F5055C"/>
    <w:rsid w:val="00F617AA"/>
    <w:rsid w:val="00F63170"/>
    <w:rsid w:val="00F65B6D"/>
    <w:rsid w:val="00F719D6"/>
    <w:rsid w:val="00F736A2"/>
    <w:rsid w:val="00F77A3B"/>
    <w:rsid w:val="00F961B8"/>
    <w:rsid w:val="00FA5FF9"/>
    <w:rsid w:val="00FB0A6F"/>
    <w:rsid w:val="00FC582A"/>
    <w:rsid w:val="00FD1A84"/>
    <w:rsid w:val="00FD6625"/>
    <w:rsid w:val="00FD738C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CF29E"/>
  <w15:chartTrackingRefBased/>
  <w15:docId w15:val="{268C75EF-A042-4E09-BB51-EC59A0ED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733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Arial Black" w:hAnsi="Arial Black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Marlett" w:hAnsi="Marlet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Arial Black" w:hAnsi="Arial Black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Arial Black" w:hAnsi="Arial Black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Arial Black" w:hAnsi="Arial Black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Arial Black" w:hAnsi="Arial Black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Arial Black" w:hAnsi="Arial Black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028B6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3028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1642D"/>
    <w:rPr>
      <w:color w:val="954F72" w:themeColor="followedHyperlink"/>
      <w:u w:val="single"/>
    </w:rPr>
  </w:style>
  <w:style w:type="character" w:customStyle="1" w:styleId="02VietasCar">
    <w:name w:val="02_Viñetas Car"/>
    <w:link w:val="02Vietas"/>
    <w:locked/>
    <w:rsid w:val="00610733"/>
    <w:rPr>
      <w:rFonts w:ascii="Georgia" w:hAnsi="Georgia"/>
      <w:lang w:val="es-ES_tradnl"/>
    </w:rPr>
  </w:style>
  <w:style w:type="paragraph" w:customStyle="1" w:styleId="02Vietas">
    <w:name w:val="02_Viñetas"/>
    <w:basedOn w:val="Normal"/>
    <w:link w:val="02VietasCar"/>
    <w:qFormat/>
    <w:rsid w:val="00610733"/>
    <w:pPr>
      <w:numPr>
        <w:numId w:val="29"/>
      </w:numPr>
    </w:pPr>
    <w:rPr>
      <w:rFonts w:ascii="Georgia" w:hAnsi="Georgia" w:cstheme="minorBidi"/>
      <w:color w:val="auto"/>
      <w:sz w:val="22"/>
      <w:szCs w:val="22"/>
      <w:lang w:val="es-ES_tradnl" w:eastAsia="en-US"/>
    </w:rPr>
  </w:style>
  <w:style w:type="table" w:customStyle="1" w:styleId="Tabladecuadrcula5oscura-nfasis511">
    <w:name w:val="Tabla de cuadrícula 5 oscura - Énfasis 511"/>
    <w:basedOn w:val="Tablanormal"/>
    <w:uiPriority w:val="50"/>
    <w:rsid w:val="00610733"/>
    <w:pPr>
      <w:spacing w:after="0" w:line="240" w:lineRule="auto"/>
    </w:pPr>
    <w:rPr>
      <w:rFonts w:ascii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%20Zalduendo\AppData\Roaming\Microsoft\Templates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6" ma:contentTypeDescription="Crear nuevo documento." ma:contentTypeScope="" ma:versionID="aa4fd08096bb918e81144f8154426079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4812b8174ac7e4627995427dd934beba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6F3E6-82C7-4B1B-9EC1-613026292DE7}">
  <ds:schemaRefs>
    <ds:schemaRef ds:uri="http://schemas.microsoft.com/office/2006/metadata/properties"/>
    <ds:schemaRef ds:uri="http://schemas.microsoft.com/office/infopath/2007/PartnerControls"/>
    <ds:schemaRef ds:uri="0a70e875-3d35-4be2-921f-7117c31bab9b"/>
    <ds:schemaRef ds:uri="408be90b-7af1-4348-adf8-80036b355e81"/>
  </ds:schemaRefs>
</ds:datastoreItem>
</file>

<file path=customXml/itemProps2.xml><?xml version="1.0" encoding="utf-8"?>
<ds:datastoreItem xmlns:ds="http://schemas.openxmlformats.org/officeDocument/2006/customXml" ds:itemID="{DA1A56DE-B750-47A3-ADC7-2D2CF701E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6FF156-1F39-4EA8-BEC0-E0DCEF7617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98D054-37AB-4FC0-B638-F5C2F3B7C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PlantillaUNIR</Template>
  <TotalTime>470</TotalTime>
  <Pages>12</Pages>
  <Words>1297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David Bocanegra</cp:lastModifiedBy>
  <cp:revision>2</cp:revision>
  <cp:lastPrinted>2025-09-01T19:28:00Z</cp:lastPrinted>
  <dcterms:created xsi:type="dcterms:W3CDTF">2017-09-20T09:58:00Z</dcterms:created>
  <dcterms:modified xsi:type="dcterms:W3CDTF">2025-09-01T19:36:00Z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